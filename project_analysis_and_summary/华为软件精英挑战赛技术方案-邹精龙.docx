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92450E" w:rsidP="0092450E">
      <w:pPr>
        <w:pStyle w:val="af"/>
        <w:ind w:firstLine="643"/>
      </w:pPr>
      <w:r>
        <w:rPr>
          <w:rFonts w:hint="eastAsia"/>
        </w:rPr>
        <w:t>华为</w:t>
      </w:r>
      <w:r>
        <w:t>软件精英挑战赛技术</w:t>
      </w:r>
      <w:r>
        <w:rPr>
          <w:rFonts w:hint="eastAsia"/>
        </w:rPr>
        <w:t>方案</w:t>
      </w:r>
    </w:p>
    <w:p w:rsidR="00935400" w:rsidRDefault="00935400" w:rsidP="00935400">
      <w:pPr>
        <w:pStyle w:val="1"/>
        <w:numPr>
          <w:ilvl w:val="0"/>
          <w:numId w:val="1"/>
        </w:numPr>
      </w:pPr>
      <w:r>
        <w:t>基本实现路径</w:t>
      </w:r>
    </w:p>
    <w:p w:rsidR="00935400" w:rsidRPr="00935400" w:rsidRDefault="00935400" w:rsidP="00935400">
      <w:pPr>
        <w:ind w:firstLine="480"/>
      </w:pPr>
      <w:r>
        <w:rPr>
          <w:rFonts w:hint="eastAsia"/>
        </w:rPr>
        <w:t>#</w:t>
      </w:r>
      <w:r>
        <w:t>初始化对象</w:t>
      </w:r>
    </w:p>
    <w:p w:rsidR="00935400" w:rsidRDefault="00935400" w:rsidP="00935400">
      <w:pPr>
        <w:ind w:firstLine="480"/>
      </w:pPr>
      <w:r>
        <w:rPr>
          <w:rFonts w:hint="eastAsia"/>
        </w:rPr>
        <w:t>创建所有</w:t>
      </w:r>
      <w:r>
        <w:t>的</w:t>
      </w:r>
      <w:r>
        <w:t>car</w:t>
      </w:r>
      <w:r>
        <w:t>对象</w:t>
      </w:r>
      <w:r w:rsidR="009725F5">
        <w:rPr>
          <w:rFonts w:hint="eastAsia"/>
        </w:rPr>
        <w:t>,</w:t>
      </w:r>
      <w:r w:rsidR="009725F5">
        <w:rPr>
          <w:rFonts w:hint="eastAsia"/>
        </w:rPr>
        <w:t>保存</w:t>
      </w:r>
      <w:r w:rsidR="009725F5">
        <w:t>为一个列表</w:t>
      </w:r>
    </w:p>
    <w:p w:rsidR="00935400" w:rsidRDefault="00935400" w:rsidP="00935400">
      <w:pPr>
        <w:ind w:firstLine="480"/>
      </w:pPr>
      <w:r>
        <w:rPr>
          <w:rFonts w:hint="eastAsia"/>
        </w:rPr>
        <w:t>创建</w:t>
      </w:r>
      <w:r>
        <w:t>所有的</w:t>
      </w:r>
      <w:r>
        <w:rPr>
          <w:rFonts w:hint="eastAsia"/>
        </w:rPr>
        <w:t>road</w:t>
      </w:r>
      <w:r>
        <w:t>对象</w:t>
      </w:r>
      <w:r w:rsidR="009725F5">
        <w:rPr>
          <w:rFonts w:hint="eastAsia"/>
        </w:rPr>
        <w:t>，</w:t>
      </w:r>
      <w:r w:rsidR="009725F5">
        <w:t>保存为一个列表</w:t>
      </w:r>
    </w:p>
    <w:p w:rsidR="00935400" w:rsidRPr="009725F5" w:rsidRDefault="00935400" w:rsidP="009725F5">
      <w:pPr>
        <w:ind w:firstLine="480"/>
      </w:pPr>
      <w:r>
        <w:rPr>
          <w:rFonts w:hint="eastAsia"/>
        </w:rPr>
        <w:t>创建</w:t>
      </w:r>
      <w:r>
        <w:t>所有</w:t>
      </w:r>
      <w:r>
        <w:rPr>
          <w:rFonts w:hint="eastAsia"/>
        </w:rPr>
        <w:t>的</w:t>
      </w:r>
      <w:r>
        <w:t>cross</w:t>
      </w:r>
      <w:r>
        <w:t>对象</w:t>
      </w:r>
      <w:r w:rsidR="009725F5">
        <w:rPr>
          <w:rFonts w:hint="eastAsia"/>
        </w:rPr>
        <w:t>，</w:t>
      </w:r>
      <w:r w:rsidR="009725F5">
        <w:t>保存为一个列表</w:t>
      </w:r>
    </w:p>
    <w:p w:rsidR="00935400" w:rsidRDefault="00935400" w:rsidP="00935400">
      <w:pPr>
        <w:ind w:firstLine="480"/>
      </w:pPr>
      <w:r>
        <w:rPr>
          <w:rFonts w:hint="eastAsia"/>
        </w:rPr>
        <w:t>创建</w:t>
      </w:r>
      <w:r>
        <w:t>地图</w:t>
      </w:r>
      <w:r w:rsidR="009725F5">
        <w:rPr>
          <w:rFonts w:hint="eastAsia"/>
        </w:rPr>
        <w:t>，</w:t>
      </w:r>
      <w:r w:rsidR="009725F5">
        <w:t>保存为一个列表</w:t>
      </w:r>
    </w:p>
    <w:p w:rsidR="00935400" w:rsidRDefault="00935400" w:rsidP="00935400">
      <w:pPr>
        <w:ind w:firstLine="480"/>
      </w:pPr>
    </w:p>
    <w:p w:rsidR="00935400" w:rsidRDefault="00935400" w:rsidP="00935400">
      <w:pPr>
        <w:ind w:firstLine="480"/>
      </w:pPr>
      <w:r>
        <w:rPr>
          <w:rFonts w:hint="eastAsia"/>
        </w:rPr>
        <w:t>根据</w:t>
      </w:r>
      <w:r>
        <w:t>car</w:t>
      </w:r>
      <w:r>
        <w:t>对象的出发地点，</w:t>
      </w:r>
      <w:r>
        <w:rPr>
          <w:rFonts w:hint="eastAsia"/>
        </w:rPr>
        <w:t>初始化</w:t>
      </w:r>
      <w:r>
        <w:t>cross</w:t>
      </w:r>
      <w:r>
        <w:rPr>
          <w:rFonts w:hint="eastAsia"/>
        </w:rPr>
        <w:t>的</w:t>
      </w:r>
      <w:r>
        <w:t>未出发车库；</w:t>
      </w:r>
    </w:p>
    <w:p w:rsidR="00935400" w:rsidRDefault="00935400" w:rsidP="00935400">
      <w:pPr>
        <w:ind w:firstLine="480"/>
      </w:pPr>
    </w:p>
    <w:p w:rsidR="00935400" w:rsidRDefault="00935400" w:rsidP="00935400">
      <w:pPr>
        <w:ind w:firstLine="480"/>
      </w:pPr>
      <w:r>
        <w:t>#</w:t>
      </w:r>
      <w:r>
        <w:t>进入主体调度逻辑</w:t>
      </w:r>
    </w:p>
    <w:p w:rsidR="00935400" w:rsidRDefault="00935400" w:rsidP="00935400">
      <w:pPr>
        <w:ind w:firstLine="48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每一个</w:t>
      </w:r>
      <w:r>
        <w:t>时间片：</w:t>
      </w:r>
    </w:p>
    <w:p w:rsidR="00946104" w:rsidRDefault="00946104" w:rsidP="00935400">
      <w:pPr>
        <w:ind w:firstLine="480"/>
      </w:pPr>
      <w:r>
        <w:tab/>
        <w:t>While(</w:t>
      </w:r>
      <w:r>
        <w:rPr>
          <w:rFonts w:hint="eastAsia"/>
        </w:rPr>
        <w:t>道路</w:t>
      </w:r>
      <w:r>
        <w:t>上</w:t>
      </w:r>
      <w:r>
        <w:rPr>
          <w:rFonts w:hint="eastAsia"/>
        </w:rPr>
        <w:t>还有等待态</w:t>
      </w:r>
      <w:r>
        <w:t>的车辆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35400" w:rsidRDefault="00935400" w:rsidP="00935400">
      <w:pPr>
        <w:ind w:firstLine="480"/>
      </w:pPr>
      <w:r>
        <w:tab/>
      </w:r>
      <w:r w:rsidR="00946104">
        <w:tab/>
      </w:r>
      <w:r>
        <w:t xml:space="preserve">For </w:t>
      </w:r>
      <w:r>
        <w:rPr>
          <w:rFonts w:hint="eastAsia"/>
        </w:rPr>
        <w:t>每一个</w:t>
      </w:r>
      <w:r>
        <w:t>路口：</w:t>
      </w:r>
    </w:p>
    <w:p w:rsidR="00935400" w:rsidRDefault="00935400" w:rsidP="00935400">
      <w:pPr>
        <w:ind w:firstLine="480"/>
      </w:pPr>
      <w:r>
        <w:tab/>
      </w:r>
      <w:r>
        <w:tab/>
      </w:r>
      <w:r w:rsidR="00946104">
        <w:tab/>
      </w:r>
      <w:r>
        <w:t>#</w:t>
      </w:r>
      <w:r w:rsidR="009C792F">
        <w:t>处理当前路口</w:t>
      </w:r>
      <w:r w:rsidR="00AB0233">
        <w:rPr>
          <w:rFonts w:hint="eastAsia"/>
        </w:rPr>
        <w:t>终止</w:t>
      </w:r>
      <w:r w:rsidR="00AB0233">
        <w:t>状态的车辆</w:t>
      </w:r>
    </w:p>
    <w:p w:rsidR="009C792F" w:rsidRDefault="009C792F" w:rsidP="00935400">
      <w:pPr>
        <w:ind w:firstLine="480"/>
      </w:pPr>
      <w:r>
        <w:tab/>
      </w:r>
      <w:r>
        <w:tab/>
      </w:r>
      <w:r w:rsidR="00946104">
        <w:tab/>
      </w:r>
      <w:r>
        <w:t>#</w:t>
      </w:r>
      <w:r>
        <w:rPr>
          <w:rFonts w:hint="eastAsia"/>
        </w:rPr>
        <w:t>标记</w:t>
      </w:r>
      <w:r>
        <w:t>，是根据下一时刻的位置是否确定来判断</w:t>
      </w:r>
      <w:r>
        <w:rPr>
          <w:rFonts w:hint="eastAsia"/>
        </w:rPr>
        <w:t>的</w:t>
      </w:r>
    </w:p>
    <w:p w:rsidR="00935400" w:rsidRDefault="00935400" w:rsidP="00935400">
      <w:pPr>
        <w:ind w:firstLine="480"/>
      </w:pPr>
      <w:r>
        <w:tab/>
      </w:r>
      <w:r>
        <w:tab/>
      </w:r>
      <w:r w:rsidR="00946104">
        <w:tab/>
      </w:r>
      <w:r>
        <w:t xml:space="preserve">For </w:t>
      </w:r>
      <w:r>
        <w:rPr>
          <w:rFonts w:hint="eastAsia"/>
        </w:rPr>
        <w:t>当前</w:t>
      </w:r>
      <w:r>
        <w:t>路口的每一条道路：</w:t>
      </w:r>
    </w:p>
    <w:p w:rsidR="002E099B" w:rsidRDefault="002E099B" w:rsidP="00935400">
      <w:pPr>
        <w:ind w:firstLine="480"/>
      </w:pPr>
      <w:r>
        <w:tab/>
      </w:r>
      <w:r>
        <w:tab/>
      </w:r>
      <w:r>
        <w:tab/>
      </w:r>
      <w:r w:rsidR="00946104">
        <w:tab/>
      </w:r>
      <w:r>
        <w:t xml:space="preserve">If </w:t>
      </w:r>
      <w:r>
        <w:rPr>
          <w:rFonts w:hint="eastAsia"/>
        </w:rPr>
        <w:t>当前道路</w:t>
      </w:r>
      <w:r>
        <w:t>是单向</w:t>
      </w:r>
      <w:r>
        <w:rPr>
          <w:rFonts w:hint="eastAsia"/>
        </w:rPr>
        <w:t>且</w:t>
      </w:r>
      <w:r>
        <w:t>道路终点是当前路口</w:t>
      </w:r>
      <w:r>
        <w:rPr>
          <w:rFonts w:hint="eastAsia"/>
        </w:rPr>
        <w:t>:</w:t>
      </w:r>
    </w:p>
    <w:p w:rsidR="002E099B" w:rsidRDefault="002E099B" w:rsidP="00935400">
      <w:pPr>
        <w:ind w:firstLine="480"/>
      </w:pPr>
      <w:r>
        <w:tab/>
      </w:r>
      <w:r>
        <w:tab/>
      </w:r>
      <w:r>
        <w:tab/>
      </w:r>
      <w:r>
        <w:tab/>
      </w:r>
      <w:r w:rsidR="00946104">
        <w:tab/>
      </w:r>
      <w:r>
        <w:rPr>
          <w:rFonts w:hint="eastAsia"/>
        </w:rPr>
        <w:t>选择</w:t>
      </w:r>
      <w:r w:rsidRPr="002E099B">
        <w:rPr>
          <w:rFonts w:hint="eastAsia"/>
        </w:rPr>
        <w:t>道路中存储开向当前路口的队列</w:t>
      </w:r>
    </w:p>
    <w:p w:rsidR="00935400" w:rsidRDefault="00935400" w:rsidP="00935400">
      <w:pPr>
        <w:ind w:firstLine="480"/>
      </w:pPr>
      <w:r>
        <w:tab/>
      </w:r>
      <w:r>
        <w:tab/>
      </w:r>
      <w:r>
        <w:tab/>
      </w:r>
      <w:r w:rsidR="002E099B">
        <w:tab/>
      </w:r>
      <w:r w:rsidR="00946104">
        <w:tab/>
      </w:r>
      <w:r>
        <w:rPr>
          <w:rFonts w:hint="eastAsia"/>
        </w:rPr>
        <w:t>进入</w:t>
      </w:r>
      <w:r w:rsidR="009C792F">
        <w:t>道路</w:t>
      </w:r>
      <w:r w:rsidR="009C792F">
        <w:rPr>
          <w:rFonts w:hint="eastAsia"/>
        </w:rPr>
        <w:t>上</w:t>
      </w:r>
      <w:r w:rsidR="00AB0233">
        <w:rPr>
          <w:rFonts w:hint="eastAsia"/>
        </w:rPr>
        <w:t>车辆</w:t>
      </w:r>
      <w:r w:rsidR="00AB0233">
        <w:t>的终止状态处理</w:t>
      </w:r>
      <w:r>
        <w:t>函数</w:t>
      </w:r>
      <w:r w:rsidR="00AB0233">
        <w:rPr>
          <w:rFonts w:hint="eastAsia"/>
        </w:rPr>
        <w:t>（</w:t>
      </w:r>
      <w:r w:rsidR="008A0F52">
        <w:t>road</w:t>
      </w:r>
      <w:r w:rsidR="00AB0233">
        <w:t>ID</w:t>
      </w:r>
      <w:r w:rsidR="00AB0233">
        <w:rPr>
          <w:rFonts w:hint="eastAsia"/>
        </w:rPr>
        <w:t>）</w:t>
      </w:r>
    </w:p>
    <w:p w:rsidR="002E099B" w:rsidRDefault="002E099B" w:rsidP="00935400">
      <w:pPr>
        <w:ind w:firstLine="480"/>
      </w:pPr>
      <w:r>
        <w:tab/>
      </w:r>
      <w:r>
        <w:tab/>
      </w:r>
      <w:r>
        <w:tab/>
      </w:r>
      <w:r w:rsidR="00946104">
        <w:tab/>
      </w:r>
      <w:r>
        <w:t xml:space="preserve">elif </w:t>
      </w:r>
      <w:r>
        <w:rPr>
          <w:rFonts w:hint="eastAsia"/>
        </w:rPr>
        <w:t>当前</w:t>
      </w:r>
      <w:r>
        <w:t>道路是双向道路：</w:t>
      </w:r>
    </w:p>
    <w:p w:rsidR="002E099B" w:rsidRDefault="002E099B" w:rsidP="00946104">
      <w:pPr>
        <w:ind w:left="2040" w:firstLine="480"/>
      </w:pPr>
      <w:r>
        <w:rPr>
          <w:rFonts w:hint="eastAsia"/>
        </w:rPr>
        <w:t>选择</w:t>
      </w:r>
      <w:r w:rsidRPr="002E099B">
        <w:rPr>
          <w:rFonts w:hint="eastAsia"/>
        </w:rPr>
        <w:t>道路中存储开向当前路口的队列</w:t>
      </w:r>
    </w:p>
    <w:p w:rsidR="002E099B" w:rsidRDefault="002E099B" w:rsidP="002E099B">
      <w:pPr>
        <w:ind w:firstLine="480"/>
      </w:pPr>
      <w:r>
        <w:tab/>
      </w:r>
      <w:r>
        <w:tab/>
      </w:r>
      <w:r>
        <w:tab/>
      </w:r>
      <w:r>
        <w:tab/>
      </w:r>
      <w:r w:rsidR="00946104">
        <w:tab/>
      </w:r>
      <w:r>
        <w:rPr>
          <w:rFonts w:hint="eastAsia"/>
        </w:rPr>
        <w:t>进入</w:t>
      </w:r>
      <w:r>
        <w:t>道路</w:t>
      </w:r>
      <w:r>
        <w:rPr>
          <w:rFonts w:hint="eastAsia"/>
        </w:rPr>
        <w:t>上车辆</w:t>
      </w:r>
      <w:r>
        <w:t>的终止状态处理函数</w:t>
      </w:r>
      <w:r>
        <w:rPr>
          <w:rFonts w:hint="eastAsia"/>
        </w:rPr>
        <w:t>（</w:t>
      </w:r>
      <w:r>
        <w:t>roadID</w:t>
      </w:r>
      <w:r>
        <w:rPr>
          <w:rFonts w:hint="eastAsia"/>
        </w:rPr>
        <w:t>）</w:t>
      </w:r>
    </w:p>
    <w:p w:rsidR="002E099B" w:rsidRDefault="002E099B" w:rsidP="002E099B">
      <w:pPr>
        <w:ind w:firstLine="480"/>
      </w:pPr>
      <w:r>
        <w:tab/>
      </w:r>
      <w:r>
        <w:tab/>
      </w:r>
      <w:r>
        <w:tab/>
      </w:r>
      <w:r w:rsidR="00946104">
        <w:tab/>
      </w:r>
      <w:r>
        <w:t xml:space="preserve">else: </w:t>
      </w:r>
    </w:p>
    <w:p w:rsidR="002E099B" w:rsidRDefault="002E099B" w:rsidP="002E099B">
      <w:pPr>
        <w:ind w:firstLine="480"/>
      </w:pPr>
      <w:r>
        <w:tab/>
      </w:r>
      <w:r>
        <w:tab/>
      </w:r>
      <w:r>
        <w:tab/>
      </w:r>
      <w:r>
        <w:tab/>
      </w:r>
      <w:r w:rsidR="00946104">
        <w:tab/>
      </w:r>
      <w:r>
        <w:rPr>
          <w:rFonts w:hint="eastAsia"/>
        </w:rPr>
        <w:t>转向</w:t>
      </w:r>
      <w:r>
        <w:t>下一条道路</w:t>
      </w:r>
    </w:p>
    <w:p w:rsidR="002E099B" w:rsidRPr="002E099B" w:rsidRDefault="002E099B" w:rsidP="00935400">
      <w:pPr>
        <w:ind w:firstLine="480"/>
      </w:pPr>
    </w:p>
    <w:p w:rsidR="00935400" w:rsidRPr="00935400" w:rsidRDefault="00935400" w:rsidP="00935400">
      <w:pPr>
        <w:ind w:firstLine="480"/>
      </w:pPr>
      <w:r>
        <w:tab/>
      </w:r>
      <w:r>
        <w:tab/>
      </w:r>
      <w:r w:rsidR="00946104">
        <w:tab/>
      </w:r>
      <w:r>
        <w:t>#</w:t>
      </w:r>
      <w:r>
        <w:t>处理当前</w:t>
      </w:r>
      <w:r w:rsidR="00AB0233">
        <w:rPr>
          <w:rFonts w:hint="eastAsia"/>
        </w:rPr>
        <w:t>路口</w:t>
      </w:r>
      <w:r>
        <w:t>的</w:t>
      </w:r>
      <w:r w:rsidR="00661E50">
        <w:rPr>
          <w:rFonts w:hint="eastAsia"/>
        </w:rPr>
        <w:t>等待</w:t>
      </w:r>
      <w:r w:rsidR="00661E50">
        <w:t>状态车辆：</w:t>
      </w:r>
    </w:p>
    <w:p w:rsidR="00935400" w:rsidRDefault="00935400" w:rsidP="00935400">
      <w:pPr>
        <w:ind w:firstLine="480"/>
      </w:pPr>
      <w:r>
        <w:tab/>
      </w:r>
      <w:r>
        <w:tab/>
      </w:r>
      <w:r w:rsidR="00946104">
        <w:tab/>
      </w:r>
      <w:r>
        <w:t>While(</w:t>
      </w:r>
      <w:r>
        <w:rPr>
          <w:rFonts w:hint="eastAsia"/>
        </w:rPr>
        <w:t>当前</w:t>
      </w:r>
      <w:r>
        <w:t>路口还有车辆可以通过路口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56956" w:rsidRDefault="00F56956" w:rsidP="00946104">
      <w:pPr>
        <w:ind w:left="1620" w:firstLine="480"/>
      </w:pPr>
      <w:r>
        <w:t xml:space="preserve">For </w:t>
      </w:r>
      <w:r>
        <w:rPr>
          <w:rFonts w:hint="eastAsia"/>
        </w:rPr>
        <w:t>当前</w:t>
      </w:r>
      <w:r>
        <w:t>路口的每一条道路：</w:t>
      </w:r>
    </w:p>
    <w:p w:rsidR="00F56956" w:rsidRDefault="00F56956" w:rsidP="00F56956">
      <w:pPr>
        <w:ind w:firstLine="480"/>
      </w:pPr>
      <w:r>
        <w:tab/>
      </w:r>
      <w:r>
        <w:tab/>
      </w:r>
      <w:r>
        <w:tab/>
      </w:r>
      <w:r>
        <w:tab/>
      </w:r>
      <w:r w:rsidR="00946104">
        <w:tab/>
      </w:r>
      <w:r>
        <w:t xml:space="preserve">If </w:t>
      </w:r>
      <w:r>
        <w:rPr>
          <w:rFonts w:hint="eastAsia"/>
        </w:rPr>
        <w:t>当前道路</w:t>
      </w:r>
      <w:r>
        <w:t>是单向</w:t>
      </w:r>
      <w:r>
        <w:rPr>
          <w:rFonts w:hint="eastAsia"/>
        </w:rPr>
        <w:t>且</w:t>
      </w:r>
      <w:r>
        <w:t>道路终点是当前路口</w:t>
      </w:r>
      <w:r>
        <w:rPr>
          <w:rFonts w:hint="eastAsia"/>
        </w:rPr>
        <w:t>:</w:t>
      </w:r>
    </w:p>
    <w:p w:rsidR="00F56956" w:rsidRDefault="00F56956" w:rsidP="00F56956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 w:rsidR="00946104">
        <w:tab/>
      </w:r>
      <w:r>
        <w:rPr>
          <w:rFonts w:hint="eastAsia"/>
        </w:rPr>
        <w:t>进入</w:t>
      </w:r>
      <w:r>
        <w:t>道路</w:t>
      </w:r>
      <w:r>
        <w:rPr>
          <w:rFonts w:hint="eastAsia"/>
        </w:rPr>
        <w:t>上车辆</w:t>
      </w:r>
      <w:r>
        <w:t>的</w:t>
      </w:r>
      <w:r>
        <w:rPr>
          <w:rFonts w:hint="eastAsia"/>
        </w:rPr>
        <w:t>等待</w:t>
      </w:r>
      <w:r>
        <w:t>状态处理函数</w:t>
      </w:r>
      <w:r>
        <w:rPr>
          <w:rFonts w:hint="eastAsia"/>
        </w:rPr>
        <w:t>(crossID,</w:t>
      </w:r>
      <w:r>
        <w:t xml:space="preserve"> roadID</w:t>
      </w:r>
      <w:r>
        <w:rPr>
          <w:rFonts w:hint="eastAsia"/>
        </w:rPr>
        <w:t>)</w:t>
      </w:r>
    </w:p>
    <w:p w:rsidR="00F56956" w:rsidRDefault="00F56956" w:rsidP="00F56956">
      <w:pPr>
        <w:ind w:firstLine="480"/>
      </w:pPr>
      <w:r>
        <w:tab/>
      </w:r>
      <w:r>
        <w:tab/>
      </w:r>
      <w:r>
        <w:tab/>
      </w:r>
      <w:r>
        <w:tab/>
      </w:r>
      <w:r w:rsidR="00946104">
        <w:tab/>
      </w:r>
      <w:r>
        <w:t xml:space="preserve">elif </w:t>
      </w:r>
      <w:r>
        <w:rPr>
          <w:rFonts w:hint="eastAsia"/>
        </w:rPr>
        <w:t>当前</w:t>
      </w:r>
      <w:r>
        <w:t>道路是双向道路：</w:t>
      </w:r>
    </w:p>
    <w:p w:rsidR="00F56956" w:rsidRDefault="00F56956" w:rsidP="00946104">
      <w:pPr>
        <w:ind w:left="2460" w:firstLine="480"/>
      </w:pPr>
      <w:r>
        <w:rPr>
          <w:rFonts w:hint="eastAsia"/>
        </w:rPr>
        <w:t>选择</w:t>
      </w:r>
      <w:r w:rsidRPr="002E099B">
        <w:rPr>
          <w:rFonts w:hint="eastAsia"/>
        </w:rPr>
        <w:t>道路中存储开向当前路口的队列</w:t>
      </w:r>
    </w:p>
    <w:p w:rsidR="00F56956" w:rsidRDefault="00F56956" w:rsidP="00F56956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 w:rsidR="00946104">
        <w:tab/>
      </w:r>
      <w:r>
        <w:rPr>
          <w:rFonts w:hint="eastAsia"/>
        </w:rPr>
        <w:t>进入</w:t>
      </w:r>
      <w:r>
        <w:t>道路</w:t>
      </w:r>
      <w:r>
        <w:rPr>
          <w:rFonts w:hint="eastAsia"/>
        </w:rPr>
        <w:t>上车辆</w:t>
      </w:r>
      <w:r>
        <w:t>的</w:t>
      </w:r>
      <w:r>
        <w:rPr>
          <w:rFonts w:hint="eastAsia"/>
        </w:rPr>
        <w:t>等待</w:t>
      </w:r>
      <w:r>
        <w:t>状态处理函数</w:t>
      </w:r>
      <w:r>
        <w:rPr>
          <w:rFonts w:hint="eastAsia"/>
        </w:rPr>
        <w:t>(crossID,</w:t>
      </w:r>
      <w:r>
        <w:t xml:space="preserve"> roadID</w:t>
      </w:r>
      <w:r>
        <w:rPr>
          <w:rFonts w:hint="eastAsia"/>
        </w:rPr>
        <w:t>)</w:t>
      </w:r>
    </w:p>
    <w:p w:rsidR="00F56956" w:rsidRDefault="00F56956" w:rsidP="00F56956">
      <w:pPr>
        <w:ind w:firstLine="480"/>
      </w:pPr>
      <w:r>
        <w:tab/>
      </w:r>
      <w:r>
        <w:tab/>
      </w:r>
      <w:r>
        <w:tab/>
      </w:r>
      <w:r>
        <w:tab/>
      </w:r>
      <w:r w:rsidR="00946104">
        <w:tab/>
      </w:r>
      <w:r>
        <w:t xml:space="preserve">else: </w:t>
      </w:r>
    </w:p>
    <w:p w:rsidR="00F56956" w:rsidRDefault="00F56956" w:rsidP="00F56956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 w:rsidR="00946104">
        <w:tab/>
      </w:r>
      <w:r>
        <w:rPr>
          <w:rFonts w:hint="eastAsia"/>
        </w:rPr>
        <w:t>转向</w:t>
      </w:r>
      <w:r>
        <w:t>下一条道路</w:t>
      </w:r>
    </w:p>
    <w:p w:rsidR="00AB0233" w:rsidRDefault="00AB0233" w:rsidP="00AB0233">
      <w:pPr>
        <w:ind w:firstLine="480"/>
      </w:pPr>
      <w:r>
        <w:tab/>
      </w:r>
      <w:r>
        <w:tab/>
      </w:r>
      <w:r w:rsidR="00946104">
        <w:tab/>
      </w:r>
      <w:r>
        <w:t>#</w:t>
      </w:r>
      <w:r>
        <w:rPr>
          <w:rFonts w:hint="eastAsia"/>
        </w:rPr>
        <w:t>处理</w:t>
      </w:r>
      <w:r>
        <w:t>当前路口还未出发的车辆</w:t>
      </w:r>
    </w:p>
    <w:p w:rsidR="00AB0233" w:rsidRDefault="00AB0233" w:rsidP="00AB0233">
      <w:pPr>
        <w:ind w:firstLine="480"/>
      </w:pPr>
      <w:r>
        <w:tab/>
      </w:r>
      <w:r>
        <w:tab/>
      </w:r>
      <w:r w:rsidR="00946104">
        <w:tab/>
      </w:r>
      <w:r>
        <w:rPr>
          <w:rFonts w:hint="eastAsia"/>
        </w:rPr>
        <w:t>进入</w:t>
      </w:r>
      <w:r>
        <w:t>当前路口</w:t>
      </w:r>
      <w:r>
        <w:rPr>
          <w:rFonts w:hint="eastAsia"/>
        </w:rPr>
        <w:t>未出发</w:t>
      </w:r>
      <w:r>
        <w:t>车辆的处理函数</w:t>
      </w:r>
      <w:r>
        <w:rPr>
          <w:rFonts w:hint="eastAsia"/>
        </w:rPr>
        <w:t>（</w:t>
      </w:r>
      <w:r>
        <w:rPr>
          <w:rFonts w:hint="eastAsia"/>
        </w:rPr>
        <w:t>cross</w:t>
      </w:r>
      <w:r>
        <w:t>ID</w:t>
      </w:r>
      <w:r>
        <w:rPr>
          <w:rFonts w:hint="eastAsia"/>
        </w:rPr>
        <w:t>）</w:t>
      </w:r>
    </w:p>
    <w:p w:rsidR="00AB0233" w:rsidRDefault="00AB0233" w:rsidP="00AB0233">
      <w:pPr>
        <w:ind w:firstLine="480"/>
      </w:pPr>
      <w:r>
        <w:tab/>
        <w:t>#</w:t>
      </w:r>
      <w:r>
        <w:t>处理完所以路口以后，检查车辆是否都已经到达目的地</w:t>
      </w:r>
    </w:p>
    <w:p w:rsidR="00AB0233" w:rsidRDefault="00AB0233" w:rsidP="00AB0233">
      <w:pPr>
        <w:ind w:firstLine="480"/>
      </w:pPr>
      <w:r>
        <w:lastRenderedPageBreak/>
        <w:tab/>
      </w:r>
      <w:r>
        <w:rPr>
          <w:rFonts w:hint="eastAsia"/>
        </w:rPr>
        <w:t>进入调度</w:t>
      </w:r>
      <w:r>
        <w:t>检查函数，返回是否所有车辆都已</w:t>
      </w:r>
      <w:r>
        <w:rPr>
          <w:rFonts w:hint="eastAsia"/>
        </w:rPr>
        <w:t>到达</w:t>
      </w:r>
      <w:r>
        <w:t>目的地</w:t>
      </w:r>
    </w:p>
    <w:p w:rsidR="00AB0233" w:rsidRDefault="00AB0233" w:rsidP="00AB0233">
      <w:pPr>
        <w:ind w:firstLine="480"/>
      </w:pPr>
    </w:p>
    <w:p w:rsidR="00AB0233" w:rsidRDefault="00AB0233" w:rsidP="00AB0233">
      <w:pPr>
        <w:ind w:firstLine="480"/>
      </w:pPr>
      <w:r>
        <w:rPr>
          <w:rFonts w:hint="eastAsia"/>
        </w:rPr>
        <w:t>#</w:t>
      </w:r>
      <w:r>
        <w:t>调度结束，输出调度时间</w:t>
      </w:r>
      <w:r>
        <w:rPr>
          <w:rFonts w:hint="eastAsia"/>
        </w:rPr>
        <w:t>、</w:t>
      </w:r>
      <w:r>
        <w:t>每辆车的路径</w:t>
      </w:r>
    </w:p>
    <w:p w:rsidR="00AB0233" w:rsidRDefault="00AB0233" w:rsidP="00AB0233">
      <w:pPr>
        <w:ind w:firstLine="480"/>
      </w:pPr>
      <w:r>
        <w:rPr>
          <w:rFonts w:hint="eastAsia"/>
        </w:rPr>
        <w:t>进入</w:t>
      </w:r>
      <w:r>
        <w:t>结果输出函数</w:t>
      </w:r>
    </w:p>
    <w:p w:rsidR="00AB0233" w:rsidRDefault="00AB0233" w:rsidP="00AB0233">
      <w:pPr>
        <w:pStyle w:val="1"/>
        <w:numPr>
          <w:ilvl w:val="0"/>
          <w:numId w:val="1"/>
        </w:numPr>
      </w:pPr>
      <w:r>
        <w:t>基本类的定义和接口定义</w:t>
      </w:r>
    </w:p>
    <w:p w:rsidR="00141C7F" w:rsidRDefault="00141C7F" w:rsidP="00141C7F">
      <w:pPr>
        <w:pStyle w:val="2"/>
        <w:numPr>
          <w:ilvl w:val="0"/>
          <w:numId w:val="2"/>
        </w:numPr>
      </w:pPr>
      <w:r>
        <w:t>调度系统的类实现</w:t>
      </w:r>
      <w:r>
        <w:rPr>
          <w:rFonts w:hint="eastAsia"/>
        </w:rPr>
        <w:t>：</w:t>
      </w:r>
      <w:r>
        <w:rPr>
          <w:rFonts w:hint="eastAsia"/>
        </w:rPr>
        <w:t>schedual</w:t>
      </w:r>
      <w:r>
        <w:t>_system_class</w:t>
      </w:r>
    </w:p>
    <w:p w:rsidR="00141C7F" w:rsidRDefault="00141C7F" w:rsidP="00141C7F">
      <w:pPr>
        <w:ind w:firstLine="480"/>
      </w:pPr>
      <w:r>
        <w:t xml:space="preserve">class </w:t>
      </w:r>
      <w:r>
        <w:rPr>
          <w:rFonts w:hint="eastAsia"/>
        </w:rPr>
        <w:t>chedual_</w:t>
      </w:r>
      <w:r>
        <w:t>system:</w:t>
      </w:r>
    </w:p>
    <w:p w:rsidR="00141C7F" w:rsidRDefault="00141C7F" w:rsidP="00141C7F">
      <w:pPr>
        <w:ind w:firstLine="480"/>
      </w:pPr>
      <w:r>
        <w:tab/>
        <w:t>#</w:t>
      </w:r>
      <w:r>
        <w:rPr>
          <w:rFonts w:hint="eastAsia"/>
        </w:rPr>
        <w:t>创建</w:t>
      </w:r>
    </w:p>
    <w:p w:rsidR="00141C7F" w:rsidRDefault="00141C7F" w:rsidP="00141C7F">
      <w:pPr>
        <w:ind w:firstLine="480"/>
      </w:pPr>
      <w:r>
        <w:tab/>
        <w:t>def __init__(self,carlist,roadlist,crosslist,trans_map):</w:t>
      </w:r>
    </w:p>
    <w:p w:rsidR="00141C7F" w:rsidRDefault="00141C7F" w:rsidP="00141C7F">
      <w:pPr>
        <w:ind w:firstLine="480"/>
      </w:pPr>
      <w:r>
        <w:tab/>
      </w:r>
      <w:r>
        <w:tab/>
        <w:t>self.carlist = carlist #</w:t>
      </w:r>
      <w:r>
        <w:rPr>
          <w:rFonts w:hint="eastAsia"/>
        </w:rPr>
        <w:t>车辆</w:t>
      </w:r>
      <w:r>
        <w:t>列表</w:t>
      </w:r>
      <w:r>
        <w:rPr>
          <w:rFonts w:hint="eastAsia"/>
        </w:rPr>
        <w:t>，</w:t>
      </w:r>
      <w:r w:rsidR="008A0F52">
        <w:t>存储着所</w:t>
      </w:r>
      <w:r w:rsidR="008A0F52">
        <w:rPr>
          <w:rFonts w:hint="eastAsia"/>
        </w:rPr>
        <w:t>有</w:t>
      </w:r>
      <w:r>
        <w:t>的车辆对象</w:t>
      </w:r>
    </w:p>
    <w:p w:rsidR="00141C7F" w:rsidRPr="00141C7F" w:rsidRDefault="00141C7F" w:rsidP="00141C7F">
      <w:pPr>
        <w:ind w:firstLine="480"/>
      </w:pPr>
      <w:r>
        <w:tab/>
      </w:r>
      <w:r>
        <w:tab/>
        <w:t>self.</w:t>
      </w:r>
      <w:r w:rsidR="008A0F52">
        <w:t>roadlist = roadlist #</w:t>
      </w:r>
      <w:r w:rsidR="008A0F52">
        <w:rPr>
          <w:rFonts w:hint="eastAsia"/>
        </w:rPr>
        <w:t>道路</w:t>
      </w:r>
      <w:r w:rsidR="008A0F52">
        <w:t>列表，存储着所</w:t>
      </w:r>
      <w:r w:rsidR="008A0F52">
        <w:rPr>
          <w:rFonts w:hint="eastAsia"/>
        </w:rPr>
        <w:t>有</w:t>
      </w:r>
      <w:r w:rsidR="008A0F52">
        <w:t>的道路对象</w:t>
      </w:r>
    </w:p>
    <w:p w:rsidR="00141C7F" w:rsidRDefault="008A0F52" w:rsidP="00141C7F">
      <w:pPr>
        <w:pStyle w:val="af1"/>
        <w:ind w:left="630" w:firstLineChars="0" w:firstLine="0"/>
      </w:pPr>
      <w:r>
        <w:tab/>
      </w:r>
      <w:r>
        <w:tab/>
        <w:t>self.crosslist = crosslist #</w:t>
      </w:r>
      <w:r>
        <w:rPr>
          <w:rFonts w:hint="eastAsia"/>
        </w:rPr>
        <w:t>路口</w:t>
      </w:r>
      <w:r>
        <w:t>列表，存储着所</w:t>
      </w:r>
      <w:r>
        <w:rPr>
          <w:rFonts w:hint="eastAsia"/>
        </w:rPr>
        <w:t>有</w:t>
      </w:r>
      <w:r>
        <w:t>的</w:t>
      </w:r>
      <w:r>
        <w:rPr>
          <w:rFonts w:hint="eastAsia"/>
        </w:rPr>
        <w:t>路口</w:t>
      </w:r>
      <w:r>
        <w:t>对象</w:t>
      </w:r>
    </w:p>
    <w:p w:rsidR="008A0F52" w:rsidRDefault="008A0F52" w:rsidP="00141C7F">
      <w:pPr>
        <w:pStyle w:val="af1"/>
        <w:ind w:left="630" w:firstLineChars="0" w:firstLine="0"/>
      </w:pPr>
      <w:r>
        <w:tab/>
      </w:r>
      <w:r>
        <w:tab/>
        <w:t>self.trans_map = trans_map #</w:t>
      </w:r>
      <w:r>
        <w:rPr>
          <w:rFonts w:hint="eastAsia"/>
        </w:rPr>
        <w:t>存储</w:t>
      </w:r>
      <w:r>
        <w:t>着地图对象</w:t>
      </w:r>
    </w:p>
    <w:p w:rsidR="008A0F52" w:rsidRDefault="008A0F52" w:rsidP="00141C7F">
      <w:pPr>
        <w:pStyle w:val="af1"/>
        <w:ind w:left="630" w:firstLineChars="0" w:firstLine="0"/>
      </w:pPr>
      <w:r>
        <w:tab/>
      </w:r>
      <w:r>
        <w:tab/>
        <w:t>self.time = 0 #</w:t>
      </w:r>
      <w:r>
        <w:rPr>
          <w:rFonts w:hint="eastAsia"/>
        </w:rPr>
        <w:t>系统时间</w:t>
      </w:r>
    </w:p>
    <w:p w:rsidR="008A0F52" w:rsidRDefault="008A0F52" w:rsidP="008A0F52">
      <w:pPr>
        <w:pStyle w:val="af1"/>
        <w:ind w:left="630" w:firstLineChars="0" w:firstLine="0"/>
      </w:pPr>
      <w:r>
        <w:tab/>
        <w:t>#</w:t>
      </w:r>
      <w:r>
        <w:rPr>
          <w:rFonts w:hint="eastAsia"/>
        </w:rPr>
        <w:t>主调度</w:t>
      </w:r>
      <w:r>
        <w:t>函数</w:t>
      </w:r>
    </w:p>
    <w:p w:rsidR="008A0F52" w:rsidRDefault="008A0F52" w:rsidP="00141C7F">
      <w:pPr>
        <w:pStyle w:val="af1"/>
        <w:ind w:left="630" w:firstLineChars="0" w:firstLine="0"/>
      </w:pPr>
      <w:r>
        <w:tab/>
        <w:t>def dispatch_system(self):</w:t>
      </w:r>
    </w:p>
    <w:p w:rsidR="00AD3C15" w:rsidRDefault="00AD3C15" w:rsidP="00141C7F">
      <w:pPr>
        <w:pStyle w:val="af1"/>
        <w:ind w:left="630" w:firstLineChars="0" w:firstLine="0"/>
      </w:pPr>
      <w:r>
        <w:tab/>
      </w:r>
      <w:r>
        <w:tab/>
      </w:r>
    </w:p>
    <w:p w:rsidR="008A0F52" w:rsidRDefault="008A0F52" w:rsidP="00141C7F">
      <w:pPr>
        <w:pStyle w:val="af1"/>
        <w:ind w:left="630" w:firstLineChars="0" w:firstLine="0"/>
      </w:pPr>
      <w:r>
        <w:tab/>
      </w:r>
      <w:r>
        <w:tab/>
        <w:t>pass</w:t>
      </w:r>
    </w:p>
    <w:p w:rsidR="008A0F52" w:rsidRPr="00DF6447" w:rsidRDefault="008A0F52" w:rsidP="00DF6447">
      <w:pPr>
        <w:pStyle w:val="af1"/>
        <w:ind w:left="630" w:firstLineChars="0" w:firstLine="0"/>
        <w:rPr>
          <w:rFonts w:hint="eastAsia"/>
        </w:rPr>
      </w:pPr>
      <w:r>
        <w:tab/>
      </w:r>
      <w:r w:rsidR="00DF6447">
        <w:t>#</w:t>
      </w:r>
      <w:r w:rsidR="00DF6447">
        <w:rPr>
          <w:rFonts w:hint="eastAsia"/>
        </w:rPr>
        <w:t>道路</w:t>
      </w:r>
      <w:r w:rsidR="00DF6447">
        <w:t>上</w:t>
      </w:r>
      <w:r w:rsidR="00DF6447">
        <w:rPr>
          <w:rFonts w:hint="eastAsia"/>
        </w:rPr>
        <w:t>等待</w:t>
      </w:r>
      <w:r w:rsidR="00DF6447">
        <w:t>状态车辆的处理函数</w:t>
      </w:r>
      <w:r w:rsidR="00DF6447">
        <w:rPr>
          <w:rFonts w:hint="eastAsia"/>
        </w:rPr>
        <w:t>，</w:t>
      </w:r>
      <w:r w:rsidR="00DF6447">
        <w:t>更新等待态车辆状态，道路状</w:t>
      </w:r>
      <w:r w:rsidR="00DF6447">
        <w:rPr>
          <w:rFonts w:hint="eastAsia"/>
        </w:rPr>
        <w:t>态</w:t>
      </w:r>
    </w:p>
    <w:p w:rsidR="008A0F52" w:rsidRDefault="008A0F52" w:rsidP="00141C7F">
      <w:pPr>
        <w:pStyle w:val="af1"/>
        <w:ind w:left="630" w:firstLineChars="0" w:firstLine="0"/>
      </w:pPr>
      <w:r>
        <w:tab/>
        <w:t xml:space="preserve">def </w:t>
      </w:r>
      <w:r w:rsidR="00DF6447">
        <w:t>wait</w:t>
      </w:r>
      <w:r>
        <w:t>_state_function(self,</w:t>
      </w:r>
      <w:r w:rsidR="00F56956">
        <w:t xml:space="preserve"> crossID</w:t>
      </w:r>
      <w:r w:rsidR="00F56956">
        <w:rPr>
          <w:rFonts w:hint="eastAsia"/>
        </w:rPr>
        <w:t>,</w:t>
      </w:r>
      <w:r w:rsidR="002E099B">
        <w:t>road</w:t>
      </w:r>
      <w:r>
        <w:t>ID):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>
        <w:tab/>
        <w:t>#</w:t>
      </w:r>
      <w:r>
        <w:rPr>
          <w:rFonts w:hint="eastAsia"/>
        </w:rPr>
        <w:t>获取当前</w:t>
      </w:r>
      <w:r>
        <w:t>道路</w:t>
      </w:r>
      <w:r>
        <w:rPr>
          <w:rFonts w:hint="eastAsia"/>
        </w:rPr>
        <w:t>对象</w:t>
      </w:r>
    </w:p>
    <w:p w:rsidR="008A0F52" w:rsidRDefault="008A0F52" w:rsidP="00141C7F">
      <w:pPr>
        <w:pStyle w:val="af1"/>
        <w:ind w:left="630" w:firstLineChars="0" w:firstLine="0"/>
      </w:pPr>
      <w:r>
        <w:tab/>
      </w:r>
      <w:r>
        <w:tab/>
      </w:r>
      <w:r w:rsidR="002E099B">
        <w:t>road = self.roadlist[roadID]</w:t>
      </w:r>
    </w:p>
    <w:p w:rsidR="0026607E" w:rsidRDefault="0026607E" w:rsidP="0026607E">
      <w:pPr>
        <w:pStyle w:val="af1"/>
        <w:ind w:left="630" w:firstLineChars="0" w:firstLine="0"/>
      </w:pPr>
      <w:r>
        <w:tab/>
      </w:r>
      <w:r>
        <w:tab/>
        <w:t>#</w:t>
      </w:r>
      <w:r>
        <w:rPr>
          <w:rFonts w:hint="eastAsia"/>
        </w:rPr>
        <w:t>获取</w:t>
      </w:r>
      <w:r>
        <w:t>当前道路</w:t>
      </w:r>
      <w:r>
        <w:rPr>
          <w:rFonts w:hint="eastAsia"/>
        </w:rPr>
        <w:t>的</w:t>
      </w:r>
      <w:r>
        <w:t>终点为当前路口的车辆队列</w:t>
      </w:r>
    </w:p>
    <w:p w:rsidR="0026607E" w:rsidRPr="0026607E" w:rsidRDefault="0026607E" w:rsidP="0026607E">
      <w:pPr>
        <w:pStyle w:val="af1"/>
        <w:ind w:left="630" w:firstLineChars="0" w:firstLine="0"/>
      </w:pPr>
      <w:r>
        <w:tab/>
      </w:r>
      <w:r>
        <w:tab/>
        <w:t>road_quene = road.get_quene(crossID) #</w:t>
      </w:r>
      <w:r>
        <w:rPr>
          <w:rFonts w:hint="eastAsia"/>
        </w:rPr>
        <w:t>根据</w:t>
      </w:r>
      <w:r>
        <w:t>路口</w:t>
      </w:r>
      <w:r>
        <w:t>ID</w:t>
      </w:r>
      <w:r>
        <w:rPr>
          <w:rFonts w:hint="eastAsia"/>
        </w:rPr>
        <w:t>选择</w:t>
      </w:r>
    </w:p>
    <w:p w:rsidR="0026607E" w:rsidRDefault="0026607E" w:rsidP="0026607E">
      <w:pPr>
        <w:pStyle w:val="af1"/>
        <w:ind w:left="630" w:firstLineChars="0" w:firstLine="0"/>
      </w:pPr>
      <w:r>
        <w:tab/>
      </w:r>
      <w:r>
        <w:tab/>
        <w:t>#</w:t>
      </w:r>
      <w:r>
        <w:t>处理每一辆</w:t>
      </w:r>
    </w:p>
    <w:p w:rsidR="0026607E" w:rsidRDefault="0026607E" w:rsidP="0026607E">
      <w:pPr>
        <w:pStyle w:val="af1"/>
        <w:ind w:left="630" w:firstLineChars="0" w:firstLine="0"/>
      </w:pPr>
      <w:r>
        <w:tab/>
      </w:r>
      <w:r>
        <w:tab/>
        <w:t>for car in road_quene.yield_car():</w:t>
      </w:r>
    </w:p>
    <w:p w:rsidR="0026607E" w:rsidRDefault="0026607E" w:rsidP="0026607E">
      <w:pPr>
        <w:pStyle w:val="af1"/>
        <w:ind w:left="630" w:firstLineChars="0" w:firstLine="0"/>
      </w:pPr>
      <w:r>
        <w:tab/>
      </w:r>
      <w:r>
        <w:tab/>
      </w:r>
      <w:r>
        <w:tab/>
        <w:t>if car.car_cur_state == ‘</w:t>
      </w:r>
      <w:r w:rsidR="009B0491">
        <w:t>wait</w:t>
      </w:r>
      <w:r>
        <w:t>_state’</w:t>
      </w:r>
      <w:r>
        <w:tab/>
        <w:t>:</w:t>
      </w:r>
    </w:p>
    <w:p w:rsidR="0026607E" w:rsidRDefault="009B0491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当前</w:t>
      </w:r>
      <w:r>
        <w:t>车辆</w:t>
      </w:r>
      <w:r>
        <w:rPr>
          <w:rFonts w:hint="eastAsia"/>
        </w:rPr>
        <w:t>能走完当前</w:t>
      </w:r>
      <w:r>
        <w:t>道路：</w:t>
      </w:r>
    </w:p>
    <w:p w:rsidR="009B0491" w:rsidRDefault="009B0491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当前</w:t>
      </w:r>
      <w:r>
        <w:t>车辆的</w:t>
      </w:r>
      <w:r w:rsidR="00250283">
        <w:rPr>
          <w:rFonts w:hint="eastAsia"/>
        </w:rPr>
        <w:t>目的地</w:t>
      </w:r>
      <w:r w:rsidR="00250283">
        <w:t>是当前路口：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</w:t>
      </w:r>
      <w:r>
        <w:t>车辆状态，</w:t>
      </w:r>
      <w:r>
        <w:rPr>
          <w:rFonts w:hint="eastAsia"/>
        </w:rPr>
        <w:t>将车</w:t>
      </w:r>
      <w:r>
        <w:t>入库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elif </w:t>
      </w:r>
      <w:r>
        <w:rPr>
          <w:rFonts w:hint="eastAsia"/>
        </w:rPr>
        <w:t>目标道路允许</w:t>
      </w:r>
      <w:r>
        <w:t>车辆进入：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没有</w:t>
      </w:r>
      <w:r>
        <w:t>车辆冲突：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</w:t>
      </w:r>
      <w:r>
        <w:t>车辆状态，出队，入队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#</w:t>
      </w:r>
      <w:r>
        <w:rPr>
          <w:rFonts w:hint="eastAsia"/>
        </w:rPr>
        <w:t>退出</w:t>
      </w:r>
      <w:r>
        <w:t>当前的等待态处理</w:t>
      </w:r>
      <w:r>
        <w:rPr>
          <w:rFonts w:hint="eastAsia"/>
        </w:rPr>
        <w:t>函数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  <w:t>else: #</w:t>
      </w:r>
      <w:r>
        <w:rPr>
          <w:rFonts w:hint="eastAsia"/>
        </w:rPr>
        <w:t>目标</w:t>
      </w:r>
      <w:r>
        <w:t>道路不允许进入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更新</w:t>
      </w:r>
      <w:r>
        <w:t>车辆状态</w:t>
      </w:r>
    </w:p>
    <w:p w:rsidR="00250283" w:rsidRDefault="00250283" w:rsidP="00250283">
      <w:pPr>
        <w:pStyle w:val="af1"/>
        <w:ind w:left="2730" w:firstLineChars="0" w:firstLine="210"/>
      </w:pPr>
      <w:r>
        <w:t>break #</w:t>
      </w:r>
      <w:r>
        <w:t>转向下一条道路</w:t>
      </w:r>
    </w:p>
    <w:p w:rsidR="00250283" w:rsidRDefault="00250283" w:rsidP="00CB547D">
      <w:pPr>
        <w:pStyle w:val="af1"/>
        <w:ind w:left="630" w:firstLineChars="0" w:firstLine="0"/>
      </w:pPr>
      <w:r>
        <w:tab/>
      </w:r>
      <w:r>
        <w:tab/>
      </w:r>
      <w:r w:rsidR="00CB547D">
        <w:tab/>
      </w:r>
      <w:r w:rsidR="00CB547D">
        <w:tab/>
        <w:t>el</w:t>
      </w:r>
      <w:r>
        <w:t xml:space="preserve">if </w:t>
      </w:r>
      <w:r>
        <w:rPr>
          <w:rFonts w:hint="eastAsia"/>
        </w:rPr>
        <w:t>没有前</w:t>
      </w:r>
      <w:r>
        <w:t>车</w:t>
      </w:r>
      <w:r>
        <w:rPr>
          <w:rFonts w:hint="eastAsia"/>
        </w:rPr>
        <w:t>阻挡</w:t>
      </w:r>
      <w:r>
        <w:t>：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 w:rsidR="00CB547D">
        <w:tab/>
      </w:r>
      <w:r w:rsidR="00CB547D">
        <w:tab/>
      </w:r>
      <w:r w:rsidR="00CB547D">
        <w:tab/>
      </w:r>
      <w:r w:rsidR="00CB547D">
        <w:tab/>
      </w:r>
      <w:r>
        <w:rPr>
          <w:rFonts w:hint="eastAsia"/>
        </w:rPr>
        <w:t>更新</w:t>
      </w:r>
      <w:r>
        <w:t>车辆状态</w:t>
      </w:r>
    </w:p>
    <w:p w:rsidR="00250283" w:rsidRDefault="00250283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 w:rsidR="00CB547D">
        <w:t>e</w:t>
      </w:r>
      <w:r>
        <w:t>l</w:t>
      </w:r>
      <w:r w:rsidR="00CB547D">
        <w:t xml:space="preserve">if </w:t>
      </w:r>
      <w:r>
        <w:t>有前车阻挡</w:t>
      </w:r>
      <w:r w:rsidR="00CB547D">
        <w:rPr>
          <w:rFonts w:hint="eastAsia"/>
        </w:rPr>
        <w:t>,</w:t>
      </w:r>
      <w:r w:rsidR="00CB547D">
        <w:rPr>
          <w:rFonts w:hint="eastAsia"/>
        </w:rPr>
        <w:t>且</w:t>
      </w:r>
      <w:r w:rsidR="00CB547D">
        <w:t>前车为等待态：</w:t>
      </w:r>
    </w:p>
    <w:p w:rsidR="00CB547D" w:rsidRDefault="00CB547D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更新</w:t>
      </w:r>
      <w:r>
        <w:t>车辆为等待态</w:t>
      </w:r>
    </w:p>
    <w:p w:rsidR="00CB547D" w:rsidRDefault="00CB547D" w:rsidP="0026607E">
      <w:pPr>
        <w:pStyle w:val="af1"/>
        <w:ind w:left="630" w:firstLineChars="0" w:firstLine="0"/>
      </w:pPr>
      <w:r>
        <w:lastRenderedPageBreak/>
        <w:tab/>
      </w:r>
      <w:r>
        <w:tab/>
      </w:r>
      <w:r>
        <w:tab/>
      </w:r>
      <w:r>
        <w:tab/>
        <w:t>else: #</w:t>
      </w:r>
      <w:r>
        <w:rPr>
          <w:rFonts w:hint="eastAsia"/>
        </w:rPr>
        <w:t>有</w:t>
      </w:r>
      <w:r>
        <w:t>前车阻挡，且</w:t>
      </w:r>
      <w:r>
        <w:rPr>
          <w:rFonts w:hint="eastAsia"/>
        </w:rPr>
        <w:t>前车</w:t>
      </w:r>
      <w:r>
        <w:t>为终止态：</w:t>
      </w:r>
    </w:p>
    <w:p w:rsidR="00CB547D" w:rsidRPr="00250283" w:rsidRDefault="00CB547D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更新</w:t>
      </w:r>
      <w:r>
        <w:t>车辆状态，为终止态</w:t>
      </w:r>
    </w:p>
    <w:p w:rsidR="009B0491" w:rsidRPr="009B0491" w:rsidRDefault="009B0491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</w:r>
      <w:r>
        <w:tab/>
      </w:r>
    </w:p>
    <w:p w:rsidR="009B0491" w:rsidRDefault="009B0491" w:rsidP="0026607E">
      <w:pPr>
        <w:pStyle w:val="af1"/>
        <w:ind w:left="630" w:firstLineChars="0" w:firstLine="0"/>
      </w:pPr>
      <w:r>
        <w:tab/>
      </w:r>
      <w:r>
        <w:tab/>
      </w:r>
      <w:r>
        <w:tab/>
        <w:t>else:</w:t>
      </w:r>
    </w:p>
    <w:p w:rsidR="009B0491" w:rsidRPr="009B0491" w:rsidRDefault="009B0491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  <w:t>break</w:t>
      </w:r>
    </w:p>
    <w:p w:rsidR="0026607E" w:rsidRDefault="009B0491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 w:rsidR="0026607E">
        <w:tab/>
      </w:r>
    </w:p>
    <w:p w:rsidR="0026607E" w:rsidRDefault="0026607E" w:rsidP="00141C7F">
      <w:pPr>
        <w:pStyle w:val="af1"/>
        <w:ind w:left="630" w:firstLineChars="0" w:firstLine="0"/>
      </w:pPr>
      <w:r>
        <w:tab/>
      </w:r>
    </w:p>
    <w:p w:rsidR="00DF6447" w:rsidRDefault="00DF6447" w:rsidP="00DF6447">
      <w:pPr>
        <w:pStyle w:val="af1"/>
        <w:ind w:left="630" w:firstLineChars="100" w:firstLine="240"/>
        <w:rPr>
          <w:rFonts w:hint="eastAsia"/>
        </w:rPr>
      </w:pPr>
      <w:r>
        <w:t>#</w:t>
      </w:r>
      <w:r>
        <w:rPr>
          <w:rFonts w:hint="eastAsia"/>
        </w:rPr>
        <w:t>道路上</w:t>
      </w:r>
      <w:r>
        <w:t>终止状态车辆的</w:t>
      </w:r>
      <w:r>
        <w:rPr>
          <w:rFonts w:hint="eastAsia"/>
        </w:rPr>
        <w:t>处理</w:t>
      </w:r>
      <w:r>
        <w:t>函数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t>终止态车辆状态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 w:rsidR="00DF6447">
        <w:t>d</w:t>
      </w:r>
      <w:r>
        <w:t>ef</w:t>
      </w:r>
      <w:r w:rsidR="00DF6447">
        <w:t xml:space="preserve"> end</w:t>
      </w:r>
      <w:r>
        <w:t>_state_function(self,crossID,roadID):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>
        <w:tab/>
        <w:t>#</w:t>
      </w:r>
      <w:r>
        <w:rPr>
          <w:rFonts w:hint="eastAsia"/>
        </w:rPr>
        <w:t>获取当前</w:t>
      </w:r>
      <w:r>
        <w:t>道路</w:t>
      </w:r>
      <w:r>
        <w:rPr>
          <w:rFonts w:hint="eastAsia"/>
        </w:rPr>
        <w:t>对象</w:t>
      </w:r>
    </w:p>
    <w:p w:rsidR="0026607E" w:rsidRDefault="0026607E" w:rsidP="0026607E">
      <w:pPr>
        <w:pStyle w:val="af1"/>
        <w:ind w:left="1050" w:firstLineChars="0" w:firstLine="210"/>
      </w:pPr>
      <w:r>
        <w:t>road = self.roadlist[roadID]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>
        <w:tab/>
        <w:t>#</w:t>
      </w:r>
      <w:r>
        <w:rPr>
          <w:rFonts w:hint="eastAsia"/>
        </w:rPr>
        <w:t>获取</w:t>
      </w:r>
      <w:r>
        <w:t>当前道路</w:t>
      </w:r>
      <w:r>
        <w:rPr>
          <w:rFonts w:hint="eastAsia"/>
        </w:rPr>
        <w:t>的</w:t>
      </w:r>
      <w:r>
        <w:t>终点为当前路口的车辆队列</w:t>
      </w:r>
    </w:p>
    <w:p w:rsidR="0026607E" w:rsidRPr="0026607E" w:rsidRDefault="0026607E" w:rsidP="00141C7F">
      <w:pPr>
        <w:pStyle w:val="af1"/>
        <w:ind w:left="630" w:firstLineChars="0" w:firstLine="0"/>
      </w:pPr>
      <w:r>
        <w:tab/>
      </w:r>
      <w:r>
        <w:tab/>
        <w:t>road_quene = road.get_quene(crossID) #</w:t>
      </w:r>
      <w:r>
        <w:rPr>
          <w:rFonts w:hint="eastAsia"/>
        </w:rPr>
        <w:t>根据</w:t>
      </w:r>
      <w:r>
        <w:t>路口</w:t>
      </w:r>
      <w:r>
        <w:t>ID</w:t>
      </w:r>
      <w:r>
        <w:rPr>
          <w:rFonts w:hint="eastAsia"/>
        </w:rPr>
        <w:t>选择</w:t>
      </w:r>
    </w:p>
    <w:p w:rsidR="009B0491" w:rsidRDefault="002E099B" w:rsidP="009B0491">
      <w:pPr>
        <w:pStyle w:val="af1"/>
        <w:ind w:left="630" w:firstLineChars="0" w:firstLine="0"/>
      </w:pPr>
      <w:r>
        <w:tab/>
      </w:r>
      <w:r>
        <w:tab/>
      </w:r>
      <w:r w:rsidR="0026607E">
        <w:t>#</w:t>
      </w:r>
      <w:r w:rsidR="0026607E">
        <w:t>处理每一辆车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>
        <w:tab/>
        <w:t>for car in road_quene.yield_car():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>
        <w:tab/>
      </w:r>
      <w:r>
        <w:tab/>
        <w:t>if car.car_cur_state == ‘waite_state’: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  <w:t>continue</w:t>
      </w:r>
    </w:p>
    <w:p w:rsidR="0026607E" w:rsidRDefault="0026607E" w:rsidP="00141C7F">
      <w:pPr>
        <w:pStyle w:val="af1"/>
        <w:ind w:left="630" w:firstLineChars="0" w:firstLine="0"/>
      </w:pPr>
      <w:r>
        <w:tab/>
      </w:r>
      <w:r>
        <w:tab/>
      </w:r>
      <w:r>
        <w:tab/>
        <w:t>else:</w:t>
      </w:r>
    </w:p>
    <w:p w:rsidR="0026607E" w:rsidRDefault="0026607E" w:rsidP="0026607E">
      <w:pPr>
        <w:pStyle w:val="af1"/>
        <w:ind w:left="630" w:firstLineChars="0" w:firstLine="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if </w:t>
      </w:r>
      <w:r>
        <w:rPr>
          <w:rFonts w:hint="eastAsia"/>
        </w:rPr>
        <w:t>可以走完当前道路的话：</w:t>
      </w:r>
    </w:p>
    <w:p w:rsidR="0026607E" w:rsidRDefault="0026607E" w:rsidP="0026607E">
      <w:pPr>
        <w:pStyle w:val="af1"/>
        <w:ind w:left="63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可以走完当前道路，标记为等待态</w:t>
      </w:r>
    </w:p>
    <w:p w:rsidR="0026607E" w:rsidRDefault="0026607E" w:rsidP="0026607E">
      <w:pPr>
        <w:pStyle w:val="af1"/>
        <w:ind w:left="630" w:firstLineChars="0" w:firstLine="0"/>
      </w:pPr>
      <w:r>
        <w:rPr>
          <w:rFonts w:hint="eastAsia"/>
        </w:rPr>
        <w:t xml:space="preserve">             if </w:t>
      </w:r>
      <w:r>
        <w:rPr>
          <w:rFonts w:hint="eastAsia"/>
        </w:rPr>
        <w:t>前面有车阻挡，且前车是等待态：</w:t>
      </w:r>
    </w:p>
    <w:p w:rsidR="0026607E" w:rsidRDefault="0026607E" w:rsidP="0026607E">
      <w:pPr>
        <w:pStyle w:val="af1"/>
        <w:ind w:left="63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标记为等待态</w:t>
      </w:r>
    </w:p>
    <w:p w:rsidR="0026607E" w:rsidRDefault="0026607E" w:rsidP="0026607E">
      <w:pPr>
        <w:pStyle w:val="af1"/>
        <w:ind w:left="630" w:firstLineChars="0" w:firstLine="0"/>
      </w:pPr>
      <w:r>
        <w:rPr>
          <w:rFonts w:hint="eastAsia"/>
        </w:rPr>
        <w:t xml:space="preserve">             if </w:t>
      </w:r>
      <w:r>
        <w:rPr>
          <w:rFonts w:hint="eastAsia"/>
        </w:rPr>
        <w:t>前面有车阻挡，且前车为终止态：</w:t>
      </w:r>
    </w:p>
    <w:p w:rsidR="0026607E" w:rsidRDefault="0026607E" w:rsidP="0026607E">
      <w:pPr>
        <w:pStyle w:val="af1"/>
        <w:ind w:left="63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更新车辆状态（位置，时间），并标记为终止态</w:t>
      </w:r>
    </w:p>
    <w:p w:rsidR="0026607E" w:rsidRDefault="0026607E" w:rsidP="0026607E">
      <w:pPr>
        <w:pStyle w:val="af1"/>
        <w:ind w:left="630" w:firstLineChars="0" w:firstLine="0"/>
      </w:pPr>
      <w:r>
        <w:rPr>
          <w:rFonts w:hint="eastAsia"/>
        </w:rPr>
        <w:t xml:space="preserve">             if </w:t>
      </w:r>
      <w:r>
        <w:rPr>
          <w:rFonts w:hint="eastAsia"/>
        </w:rPr>
        <w:t>前面没有车阻挡：</w:t>
      </w:r>
    </w:p>
    <w:p w:rsidR="002E099B" w:rsidRPr="008A0F52" w:rsidRDefault="0026607E" w:rsidP="0026607E">
      <w:pPr>
        <w:pStyle w:val="af1"/>
        <w:ind w:left="630" w:firstLineChars="0" w:firstLine="0"/>
      </w:pPr>
      <w:r>
        <w:rPr>
          <w:rFonts w:hint="eastAsia"/>
        </w:rPr>
        <w:t xml:space="preserve">                </w:t>
      </w:r>
      <w:r>
        <w:rPr>
          <w:rFonts w:hint="eastAsia"/>
        </w:rPr>
        <w:t>更新车的状态（位置，时间），并标记为终止态</w:t>
      </w:r>
      <w:r>
        <w:t xml:space="preserve"> </w:t>
      </w:r>
      <w:r w:rsidR="002E099B">
        <w:tab/>
      </w:r>
    </w:p>
    <w:p w:rsidR="009725F5" w:rsidRDefault="00141C7F" w:rsidP="009D686A">
      <w:pPr>
        <w:pStyle w:val="2"/>
      </w:pPr>
      <w:r>
        <w:rPr>
          <w:rFonts w:hint="eastAsia"/>
        </w:rPr>
        <w:t>二</w:t>
      </w:r>
      <w:r w:rsidR="009D686A">
        <w:t>）</w:t>
      </w:r>
      <w:r w:rsidR="009725F5">
        <w:rPr>
          <w:rFonts w:hint="eastAsia"/>
        </w:rPr>
        <w:t>车辆</w:t>
      </w:r>
      <w:r w:rsidR="009725F5">
        <w:t>相关类的定义</w:t>
      </w:r>
    </w:p>
    <w:p w:rsidR="009D686A" w:rsidRDefault="008659D0" w:rsidP="009725F5">
      <w:pPr>
        <w:pStyle w:val="3"/>
      </w:pPr>
      <w:r>
        <w:rPr>
          <w:rFonts w:hint="eastAsia"/>
        </w:rPr>
        <w:t>单个</w:t>
      </w:r>
      <w:r>
        <w:t>车辆的类：</w:t>
      </w:r>
      <w:r w:rsidR="009D686A">
        <w:t>car_class</w:t>
      </w:r>
    </w:p>
    <w:p w:rsidR="009D686A" w:rsidRDefault="009D686A" w:rsidP="009725F5">
      <w:pPr>
        <w:pStyle w:val="4"/>
        <w:ind w:firstLine="482"/>
      </w:pPr>
      <w:r>
        <w:t>抽象数据结构</w:t>
      </w:r>
    </w:p>
    <w:p w:rsidR="009D686A" w:rsidRDefault="00130CA9" w:rsidP="009D686A">
      <w:pPr>
        <w:ind w:firstLine="480"/>
      </w:pPr>
      <w:r>
        <w:t>c</w:t>
      </w:r>
      <w:r w:rsidR="009D686A">
        <w:rPr>
          <w:rFonts w:hint="eastAsia"/>
        </w:rPr>
        <w:t>lass car_class:</w:t>
      </w:r>
    </w:p>
    <w:p w:rsidR="009D686A" w:rsidRDefault="009D686A" w:rsidP="009D686A">
      <w:pPr>
        <w:ind w:firstLine="480"/>
      </w:pPr>
      <w:r>
        <w:tab/>
        <w:t>#</w:t>
      </w:r>
      <w:r>
        <w:rPr>
          <w:rFonts w:hint="eastAsia"/>
        </w:rPr>
        <w:t>创建</w:t>
      </w:r>
    </w:p>
    <w:p w:rsidR="009D686A" w:rsidRDefault="009D686A" w:rsidP="009D686A">
      <w:pPr>
        <w:ind w:firstLine="480"/>
      </w:pPr>
      <w:r>
        <w:tab/>
        <w:t>def __init__(self,car):</w:t>
      </w:r>
    </w:p>
    <w:p w:rsidR="009D686A" w:rsidRDefault="009D686A" w:rsidP="009D686A">
      <w:pPr>
        <w:ind w:firstLine="480"/>
      </w:pPr>
      <w:r>
        <w:tab/>
      </w:r>
      <w:r>
        <w:tab/>
        <w:t>self.car_info = car #</w:t>
      </w:r>
      <w:r>
        <w:rPr>
          <w:rFonts w:hint="eastAsia"/>
        </w:rPr>
        <w:t>车辆</w:t>
      </w:r>
      <w:r>
        <w:t>的基本信息</w:t>
      </w:r>
    </w:p>
    <w:p w:rsidR="009D686A" w:rsidRDefault="00DD2E8C" w:rsidP="009D686A">
      <w:pPr>
        <w:ind w:firstLine="480"/>
      </w:pPr>
      <w:r>
        <w:tab/>
      </w:r>
      <w:r>
        <w:tab/>
        <w:t>self.car_start</w:t>
      </w:r>
      <w:r w:rsidR="009D686A">
        <w:t>_time = None #</w:t>
      </w:r>
      <w:r w:rsidR="009D686A">
        <w:t>车辆的实际出发时间</w:t>
      </w:r>
    </w:p>
    <w:p w:rsidR="009D686A" w:rsidRDefault="009D686A" w:rsidP="009D686A">
      <w:pPr>
        <w:ind w:firstLine="480"/>
      </w:pPr>
      <w:r>
        <w:tab/>
      </w:r>
      <w:r>
        <w:tab/>
        <w:t>self.car_cur_time = None #</w:t>
      </w:r>
      <w:r>
        <w:t>车辆的当前时间</w:t>
      </w:r>
    </w:p>
    <w:p w:rsidR="009D686A" w:rsidRDefault="009D686A" w:rsidP="009D686A">
      <w:pPr>
        <w:ind w:firstLine="480"/>
      </w:pPr>
      <w:r>
        <w:tab/>
      </w:r>
      <w:r>
        <w:tab/>
        <w:t>self.car_final_time = None #</w:t>
      </w:r>
      <w:r>
        <w:rPr>
          <w:rFonts w:hint="eastAsia"/>
        </w:rPr>
        <w:t>车辆</w:t>
      </w:r>
      <w:r>
        <w:t>的到达时间</w:t>
      </w:r>
    </w:p>
    <w:p w:rsidR="009D686A" w:rsidRDefault="009D686A" w:rsidP="009D686A">
      <w:pPr>
        <w:ind w:firstLine="480"/>
      </w:pPr>
      <w:r>
        <w:tab/>
      </w:r>
      <w:r>
        <w:tab/>
        <w:t>self.car_</w:t>
      </w:r>
      <w:r w:rsidR="00DD2E8C">
        <w:t>realspeed</w:t>
      </w:r>
      <w:r>
        <w:t xml:space="preserve"> = None #</w:t>
      </w:r>
      <w:r>
        <w:rPr>
          <w:rFonts w:hint="eastAsia"/>
        </w:rPr>
        <w:t>车辆</w:t>
      </w:r>
      <w:r>
        <w:t>的</w:t>
      </w:r>
      <w:r>
        <w:rPr>
          <w:rFonts w:hint="eastAsia"/>
        </w:rPr>
        <w:t>实际</w:t>
      </w:r>
      <w:r>
        <w:t>速度</w:t>
      </w:r>
    </w:p>
    <w:p w:rsidR="009D686A" w:rsidRDefault="009D686A" w:rsidP="009D686A">
      <w:pPr>
        <w:ind w:firstLine="480"/>
      </w:pPr>
      <w:r>
        <w:tab/>
      </w:r>
      <w:r>
        <w:tab/>
        <w:t>self.car_planpath = [] #</w:t>
      </w:r>
      <w:r>
        <w:rPr>
          <w:rFonts w:hint="eastAsia"/>
        </w:rPr>
        <w:t>为车辆</w:t>
      </w:r>
      <w:r>
        <w:t>规划的路径</w:t>
      </w:r>
    </w:p>
    <w:p w:rsidR="009D686A" w:rsidRDefault="009D686A" w:rsidP="009D686A">
      <w:pPr>
        <w:ind w:firstLine="480"/>
      </w:pPr>
      <w:r>
        <w:tab/>
      </w:r>
      <w:r>
        <w:tab/>
        <w:t>self.car_realpath = []#</w:t>
      </w:r>
      <w:r>
        <w:rPr>
          <w:rFonts w:hint="eastAsia"/>
        </w:rPr>
        <w:t>车俩</w:t>
      </w:r>
      <w:r>
        <w:t>实际走过的路径</w:t>
      </w:r>
      <w:r w:rsidR="00130CA9">
        <w:rPr>
          <w:rFonts w:hint="eastAsia"/>
        </w:rPr>
        <w:t>，</w:t>
      </w:r>
      <w:r w:rsidR="00130CA9">
        <w:t>进入道路</w:t>
      </w:r>
      <w:r w:rsidR="00130CA9">
        <w:rPr>
          <w:rFonts w:hint="eastAsia"/>
        </w:rPr>
        <w:t>时</w:t>
      </w:r>
      <w:r w:rsidR="00130CA9">
        <w:t>，添加道路</w:t>
      </w:r>
      <w:r w:rsidR="00130CA9">
        <w:t>ID</w:t>
      </w:r>
    </w:p>
    <w:p w:rsidR="00A43896" w:rsidRDefault="009D686A" w:rsidP="009D686A">
      <w:pPr>
        <w:ind w:firstLine="480"/>
      </w:pPr>
      <w:r>
        <w:tab/>
      </w:r>
      <w:r>
        <w:tab/>
        <w:t>self.car_direction =   #</w:t>
      </w:r>
      <w:r w:rsidR="00130CA9">
        <w:rPr>
          <w:rFonts w:hint="eastAsia"/>
        </w:rPr>
        <w:t>车辆在</w:t>
      </w:r>
      <w:r w:rsidR="00130CA9">
        <w:t>路口的行进方向</w:t>
      </w:r>
      <w:r w:rsidR="009D113D">
        <w:rPr>
          <w:rFonts w:hint="eastAsia"/>
        </w:rPr>
        <w:t>，</w:t>
      </w:r>
      <w:r w:rsidR="009D113D">
        <w:t>straight</w:t>
      </w:r>
      <w:r w:rsidR="009D113D">
        <w:t>、</w:t>
      </w:r>
      <w:r w:rsidR="009D113D">
        <w:t>left</w:t>
      </w:r>
      <w:r w:rsidR="009D113D">
        <w:rPr>
          <w:rFonts w:hint="eastAsia"/>
        </w:rPr>
        <w:t>、</w:t>
      </w:r>
      <w:r w:rsidR="009D113D">
        <w:t>right</w:t>
      </w:r>
    </w:p>
    <w:p w:rsidR="00A43896" w:rsidRDefault="00A43896" w:rsidP="009D686A">
      <w:pPr>
        <w:ind w:firstLine="480"/>
      </w:pPr>
      <w:r>
        <w:tab/>
      </w:r>
      <w:r>
        <w:tab/>
        <w:t>self.car_end_distacne = #</w:t>
      </w:r>
      <w:r>
        <w:rPr>
          <w:rFonts w:hint="eastAsia"/>
        </w:rPr>
        <w:t>车辆</w:t>
      </w:r>
      <w:r>
        <w:t>距离当前道路的出口距离</w:t>
      </w:r>
    </w:p>
    <w:p w:rsidR="009D686A" w:rsidRPr="009D686A" w:rsidRDefault="00A43896" w:rsidP="009D686A">
      <w:pPr>
        <w:ind w:firstLine="480"/>
      </w:pPr>
      <w:r>
        <w:tab/>
      </w:r>
      <w:r>
        <w:tab/>
      </w:r>
      <w:r w:rsidR="00946104">
        <w:t>#</w:t>
      </w:r>
      <w:r>
        <w:t>self.car_begin_distance = #</w:t>
      </w:r>
      <w:r>
        <w:rPr>
          <w:rFonts w:hint="eastAsia"/>
        </w:rPr>
        <w:t>车辆</w:t>
      </w:r>
      <w:r>
        <w:t>距离当前道路的入口距离</w:t>
      </w:r>
      <w:r w:rsidR="009D113D" w:rsidRPr="009D686A">
        <w:rPr>
          <w:rFonts w:hint="eastAsia"/>
        </w:rPr>
        <w:t xml:space="preserve"> </w:t>
      </w:r>
    </w:p>
    <w:p w:rsidR="00DD2E8C" w:rsidRDefault="009D686A" w:rsidP="00DD2E8C">
      <w:pPr>
        <w:ind w:firstLine="480"/>
      </w:pPr>
      <w:r>
        <w:tab/>
      </w:r>
      <w:r>
        <w:tab/>
      </w:r>
      <w:r w:rsidR="009D113D">
        <w:t>self.car_cur_state =   #</w:t>
      </w:r>
      <w:r w:rsidR="009D113D">
        <w:rPr>
          <w:rFonts w:hint="eastAsia"/>
        </w:rPr>
        <w:t>车辆</w:t>
      </w:r>
      <w:r w:rsidR="009D113D">
        <w:t>的状态</w:t>
      </w:r>
      <w:r w:rsidR="009D113D">
        <w:rPr>
          <w:rFonts w:hint="eastAsia"/>
        </w:rPr>
        <w:t>，</w:t>
      </w:r>
      <w:r w:rsidR="009D113D">
        <w:t>wait_state</w:t>
      </w:r>
      <w:r w:rsidR="009D113D">
        <w:rPr>
          <w:rFonts w:hint="eastAsia"/>
        </w:rPr>
        <w:t>、</w:t>
      </w:r>
      <w:r w:rsidR="00DD2E8C">
        <w:rPr>
          <w:rFonts w:hint="eastAsia"/>
        </w:rPr>
        <w:t>end</w:t>
      </w:r>
      <w:r w:rsidR="00DD2E8C">
        <w:t>_state</w:t>
      </w:r>
    </w:p>
    <w:p w:rsidR="009D686A" w:rsidRDefault="009D686A" w:rsidP="00130CA9">
      <w:pPr>
        <w:ind w:firstLine="480"/>
      </w:pPr>
      <w:r>
        <w:tab/>
        <w:t>#</w:t>
      </w:r>
      <w:r w:rsidR="00DD2E8C">
        <w:rPr>
          <w:rFonts w:hint="eastAsia"/>
        </w:rPr>
        <w:t>设置车辆</w:t>
      </w:r>
      <w:r w:rsidR="00DD2E8C">
        <w:t>出发</w:t>
      </w:r>
      <w:r w:rsidR="003A5826">
        <w:rPr>
          <w:rFonts w:hint="eastAsia"/>
        </w:rPr>
        <w:t>时间</w:t>
      </w:r>
    </w:p>
    <w:p w:rsidR="00DD2E8C" w:rsidRDefault="00DD2E8C" w:rsidP="00130CA9">
      <w:pPr>
        <w:ind w:firstLine="480"/>
      </w:pPr>
      <w:r>
        <w:tab/>
        <w:t>def set_car_start_time(self,start_time):</w:t>
      </w:r>
    </w:p>
    <w:p w:rsidR="00DD2E8C" w:rsidRDefault="00DD2E8C" w:rsidP="00130CA9">
      <w:pPr>
        <w:ind w:firstLine="480"/>
      </w:pPr>
      <w:r>
        <w:tab/>
      </w:r>
      <w:r>
        <w:tab/>
        <w:t>if self.car_start_time is None:</w:t>
      </w:r>
    </w:p>
    <w:p w:rsidR="00DD2E8C" w:rsidRDefault="00DD2E8C" w:rsidP="00130CA9">
      <w:pPr>
        <w:ind w:firstLine="480"/>
      </w:pPr>
      <w:r>
        <w:tab/>
      </w:r>
      <w:r>
        <w:tab/>
      </w:r>
      <w:r>
        <w:tab/>
        <w:t>self.car_start_time = start_time</w:t>
      </w:r>
    </w:p>
    <w:p w:rsidR="003A5826" w:rsidRDefault="003A5826" w:rsidP="003A5826">
      <w:pPr>
        <w:ind w:firstLine="480"/>
      </w:pPr>
      <w:r>
        <w:tab/>
        <w:t>#</w:t>
      </w:r>
      <w:r>
        <w:rPr>
          <w:rFonts w:hint="eastAsia"/>
        </w:rPr>
        <w:t>设置车辆当前时间</w:t>
      </w:r>
    </w:p>
    <w:p w:rsidR="003A5826" w:rsidRDefault="003A5826" w:rsidP="003A5826">
      <w:pPr>
        <w:ind w:firstLine="480"/>
      </w:pPr>
      <w:r>
        <w:tab/>
        <w:t>def set_car_start_time(self,cur_time):</w:t>
      </w:r>
    </w:p>
    <w:p w:rsidR="003A5826" w:rsidRPr="003A5826" w:rsidRDefault="003A5826" w:rsidP="003A5826">
      <w:pPr>
        <w:ind w:firstLine="480"/>
      </w:pPr>
      <w:r>
        <w:tab/>
      </w:r>
      <w:r>
        <w:tab/>
        <w:t>self.car_start_time = cur_time</w:t>
      </w:r>
    </w:p>
    <w:p w:rsidR="00DD2E8C" w:rsidRDefault="00DD2E8C" w:rsidP="00130CA9">
      <w:pPr>
        <w:ind w:firstLine="480"/>
      </w:pPr>
      <w:r>
        <w:tab/>
        <w:t>#</w:t>
      </w:r>
      <w:r>
        <w:rPr>
          <w:rFonts w:hint="eastAsia"/>
        </w:rPr>
        <w:t>设置车辆</w:t>
      </w:r>
      <w:r>
        <w:t>到达</w:t>
      </w:r>
    </w:p>
    <w:p w:rsidR="00DD2E8C" w:rsidRDefault="00DD2E8C" w:rsidP="00130CA9">
      <w:pPr>
        <w:ind w:firstLine="480"/>
      </w:pPr>
      <w:r>
        <w:tab/>
        <w:t>def set_car_final_time(self,final_time):</w:t>
      </w:r>
    </w:p>
    <w:p w:rsidR="0061516C" w:rsidRPr="0061516C" w:rsidRDefault="0061516C" w:rsidP="0061516C">
      <w:pPr>
        <w:ind w:firstLine="480"/>
      </w:pPr>
      <w:r>
        <w:tab/>
      </w:r>
      <w:r>
        <w:tab/>
        <w:t>if self.car_start_time is None:</w:t>
      </w:r>
    </w:p>
    <w:p w:rsidR="00DD2E8C" w:rsidRDefault="00DD2E8C" w:rsidP="00130CA9">
      <w:pPr>
        <w:ind w:firstLine="480"/>
      </w:pPr>
      <w:r>
        <w:tab/>
      </w:r>
      <w:r>
        <w:tab/>
      </w:r>
      <w:r w:rsidR="0061516C">
        <w:tab/>
      </w:r>
      <w:r>
        <w:t>self.car_final_time = final_time</w:t>
      </w:r>
    </w:p>
    <w:p w:rsidR="00DD2E8C" w:rsidRDefault="00DD2E8C" w:rsidP="00130CA9">
      <w:pPr>
        <w:ind w:firstLine="480"/>
      </w:pPr>
      <w:r>
        <w:tab/>
        <w:t>#</w:t>
      </w:r>
      <w:r>
        <w:rPr>
          <w:rFonts w:hint="eastAsia"/>
        </w:rPr>
        <w:t>车辆</w:t>
      </w:r>
      <w:r>
        <w:t>实际速度</w:t>
      </w:r>
    </w:p>
    <w:p w:rsidR="00DD2E8C" w:rsidRDefault="00DD2E8C" w:rsidP="00130CA9">
      <w:pPr>
        <w:ind w:firstLine="480"/>
      </w:pPr>
      <w:r>
        <w:tab/>
        <w:t>def set_car_realspeed(self,speed):</w:t>
      </w:r>
    </w:p>
    <w:p w:rsidR="00DD2E8C" w:rsidRDefault="00DD2E8C" w:rsidP="00130CA9">
      <w:pPr>
        <w:ind w:firstLine="480"/>
      </w:pPr>
      <w:r>
        <w:tab/>
      </w:r>
      <w:r>
        <w:tab/>
        <w:t>self.car_realspeed = speed</w:t>
      </w:r>
    </w:p>
    <w:p w:rsidR="00DD2E8C" w:rsidRDefault="00DD2E8C" w:rsidP="00130CA9">
      <w:pPr>
        <w:ind w:firstLine="480"/>
      </w:pPr>
      <w:r>
        <w:tab/>
        <w:t>#</w:t>
      </w:r>
      <w:r>
        <w:rPr>
          <w:rFonts w:hint="eastAsia"/>
        </w:rPr>
        <w:t>规划</w:t>
      </w:r>
      <w:r>
        <w:t>车辆路径</w:t>
      </w:r>
    </w:p>
    <w:p w:rsidR="00DD2E8C" w:rsidRDefault="00DD2E8C" w:rsidP="00130CA9">
      <w:pPr>
        <w:ind w:firstLine="480"/>
      </w:pPr>
      <w:r>
        <w:tab/>
        <w:t>def plan_car_route</w:t>
      </w:r>
      <w:r>
        <w:rPr>
          <w:rFonts w:hint="eastAsia"/>
        </w:rPr>
        <w:t>(self,</w:t>
      </w:r>
      <w:r>
        <w:rPr>
          <w:rFonts w:hint="eastAsia"/>
        </w:rPr>
        <w:t>地图</w:t>
      </w:r>
      <w:r>
        <w:t>,</w:t>
      </w:r>
      <w:r>
        <w:rPr>
          <w:rFonts w:hint="eastAsia"/>
        </w:rPr>
        <w:t>调度</w:t>
      </w:r>
      <w:r>
        <w:t>系统</w:t>
      </w:r>
      <w:r>
        <w:rPr>
          <w:rFonts w:hint="eastAsia"/>
        </w:rPr>
        <w:t>信息</w:t>
      </w:r>
      <w:r>
        <w:rPr>
          <w:rFonts w:hint="eastAsia"/>
        </w:rPr>
        <w:t>)</w:t>
      </w:r>
    </w:p>
    <w:p w:rsidR="00DD2E8C" w:rsidRDefault="00DD2E8C" w:rsidP="00130CA9">
      <w:pPr>
        <w:ind w:firstLine="480"/>
      </w:pPr>
      <w:r>
        <w:tab/>
      </w:r>
      <w:r>
        <w:tab/>
        <w:t>pass</w:t>
      </w:r>
    </w:p>
    <w:p w:rsidR="00DD2E8C" w:rsidRDefault="00DD2E8C" w:rsidP="00DD2E8C">
      <w:pPr>
        <w:ind w:firstLineChars="0" w:firstLine="0"/>
      </w:pPr>
      <w:r>
        <w:tab/>
      </w:r>
      <w:r>
        <w:tab/>
        <w:t>#</w:t>
      </w:r>
      <w:r>
        <w:rPr>
          <w:rFonts w:hint="eastAsia"/>
        </w:rPr>
        <w:t>添加道路</w:t>
      </w:r>
      <w:r>
        <w:t>到真实路径</w:t>
      </w:r>
    </w:p>
    <w:p w:rsidR="008B214D" w:rsidRDefault="008B214D" w:rsidP="00DD2E8C">
      <w:pPr>
        <w:ind w:firstLineChars="0" w:firstLine="0"/>
      </w:pPr>
      <w:r>
        <w:tab/>
      </w:r>
      <w:r>
        <w:tab/>
        <w:t>def add_roadID_realpath(self,roadID):</w:t>
      </w:r>
    </w:p>
    <w:p w:rsidR="008B214D" w:rsidRDefault="008B214D" w:rsidP="00DD2E8C">
      <w:pPr>
        <w:ind w:firstLineChars="0" w:firstLine="0"/>
      </w:pPr>
      <w:r>
        <w:tab/>
      </w:r>
      <w:r>
        <w:tab/>
      </w:r>
      <w:r>
        <w:tab/>
        <w:t>self.realpath.append(roadID)</w:t>
      </w:r>
    </w:p>
    <w:p w:rsidR="008B214D" w:rsidRDefault="008B214D" w:rsidP="008B214D">
      <w:pPr>
        <w:ind w:firstLineChars="0" w:firstLine="0"/>
      </w:pPr>
      <w:r>
        <w:tab/>
      </w:r>
      <w:r>
        <w:tab/>
        <w:t>#</w:t>
      </w:r>
      <w:r w:rsidR="003A5826">
        <w:rPr>
          <w:rFonts w:hint="eastAsia"/>
        </w:rPr>
        <w:t>设置</w:t>
      </w:r>
      <w:r w:rsidR="003A5826">
        <w:t>车辆的行进方向</w:t>
      </w:r>
      <w:r>
        <w:rPr>
          <w:rFonts w:hint="eastAsia"/>
        </w:rPr>
        <w:t>，</w:t>
      </w:r>
      <w:r>
        <w:t>根据当前道路，目标道路，路口信息</w:t>
      </w:r>
    </w:p>
    <w:p w:rsidR="008B214D" w:rsidRDefault="003A5826" w:rsidP="008B214D">
      <w:pPr>
        <w:ind w:firstLine="480"/>
      </w:pPr>
      <w:r>
        <w:tab/>
      </w:r>
      <w:r w:rsidR="008B214D">
        <w:t>def set_car_direction(self,</w:t>
      </w:r>
      <w:r>
        <w:t>cur_road,target_road,cross</w:t>
      </w:r>
      <w:r w:rsidR="008B214D">
        <w:t>):</w:t>
      </w:r>
    </w:p>
    <w:p w:rsidR="003A5826" w:rsidRDefault="003A5826" w:rsidP="008B214D">
      <w:pPr>
        <w:ind w:firstLine="480"/>
      </w:pPr>
      <w:r>
        <w:tab/>
      </w:r>
      <w:r>
        <w:tab/>
        <w:t>pass</w:t>
      </w:r>
    </w:p>
    <w:p w:rsidR="003A5826" w:rsidRDefault="003A5826" w:rsidP="008B214D">
      <w:pPr>
        <w:ind w:firstLine="480"/>
      </w:pPr>
      <w:r>
        <w:tab/>
        <w:t>#</w:t>
      </w:r>
      <w:r>
        <w:rPr>
          <w:rFonts w:hint="eastAsia"/>
        </w:rPr>
        <w:t>设置</w:t>
      </w:r>
      <w:r>
        <w:t>车辆的状态</w:t>
      </w:r>
    </w:p>
    <w:p w:rsidR="003A5826" w:rsidRDefault="003A5826" w:rsidP="008B214D">
      <w:pPr>
        <w:ind w:firstLine="480"/>
      </w:pPr>
      <w:r>
        <w:tab/>
        <w:t>def set_car_state(self,state):</w:t>
      </w:r>
    </w:p>
    <w:p w:rsidR="003A5826" w:rsidRDefault="003A5826" w:rsidP="008B214D">
      <w:pPr>
        <w:ind w:firstLine="480"/>
      </w:pPr>
      <w:r>
        <w:tab/>
      </w:r>
      <w:r>
        <w:tab/>
        <w:t>self.car_state = state</w:t>
      </w:r>
    </w:p>
    <w:p w:rsidR="00874558" w:rsidRDefault="00874558" w:rsidP="008B214D">
      <w:pPr>
        <w:ind w:firstLine="480"/>
      </w:pPr>
      <w:r>
        <w:tab/>
        <w:t>#</w:t>
      </w:r>
      <w:r>
        <w:rPr>
          <w:rFonts w:hint="eastAsia"/>
        </w:rPr>
        <w:t>获取</w:t>
      </w:r>
      <w:r>
        <w:t>车辆的目标道路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t>目标道路</w:t>
      </w:r>
      <w:r>
        <w:t>ID:roadID</w:t>
      </w:r>
    </w:p>
    <w:p w:rsidR="00874558" w:rsidRDefault="00874558" w:rsidP="008B214D">
      <w:pPr>
        <w:ind w:firstLine="480"/>
      </w:pPr>
      <w:r>
        <w:tab/>
        <w:t>def get_target</w:t>
      </w:r>
      <w:r w:rsidR="00EF7667">
        <w:t>_</w:t>
      </w:r>
      <w:r>
        <w:t>road(self):</w:t>
      </w:r>
    </w:p>
    <w:p w:rsidR="008B214D" w:rsidRDefault="00874558" w:rsidP="009B0491">
      <w:pPr>
        <w:ind w:firstLine="480"/>
      </w:pPr>
      <w:r>
        <w:tab/>
      </w:r>
      <w:r>
        <w:tab/>
        <w:t>pass</w:t>
      </w:r>
    </w:p>
    <w:p w:rsidR="00A43896" w:rsidRDefault="00A43896" w:rsidP="009B0491">
      <w:pPr>
        <w:ind w:firstLine="480"/>
      </w:pPr>
      <w:r>
        <w:tab/>
        <w:t>#################################################</w:t>
      </w:r>
    </w:p>
    <w:p w:rsidR="00A43896" w:rsidRDefault="00A43896" w:rsidP="009B0491">
      <w:pPr>
        <w:ind w:firstLine="480"/>
      </w:pPr>
      <w:r>
        <w:tab/>
        <w:t>#</w:t>
      </w:r>
      <w:r>
        <w:rPr>
          <w:rFonts w:hint="eastAsia"/>
        </w:rPr>
        <w:t>为</w:t>
      </w:r>
      <w:r>
        <w:t>车辆的状态更新函数服务的方法</w:t>
      </w:r>
    </w:p>
    <w:p w:rsidR="00A43896" w:rsidRDefault="00A43896" w:rsidP="009B0491">
      <w:pPr>
        <w:ind w:firstLine="480"/>
      </w:pPr>
      <w:r>
        <w:tab/>
        <w:t>#################################################</w:t>
      </w:r>
    </w:p>
    <w:p w:rsidR="00A43896" w:rsidRDefault="00A43896" w:rsidP="009B0491">
      <w:pPr>
        <w:ind w:firstLine="480"/>
      </w:pPr>
      <w:r>
        <w:tab/>
        <w:t>#</w:t>
      </w:r>
      <w:r>
        <w:rPr>
          <w:rFonts w:hint="eastAsia"/>
        </w:rPr>
        <w:t>检查车辆</w:t>
      </w:r>
      <w:r>
        <w:t>等否走完当前道路</w:t>
      </w:r>
    </w:p>
    <w:p w:rsidR="00A43896" w:rsidRDefault="00A43896" w:rsidP="009B0491">
      <w:pPr>
        <w:ind w:firstLine="480"/>
      </w:pPr>
      <w:r>
        <w:tab/>
        <w:t>def can_pass_road(self):</w:t>
      </w:r>
    </w:p>
    <w:p w:rsidR="00A43896" w:rsidRDefault="00A43896" w:rsidP="009B0491">
      <w:pPr>
        <w:ind w:firstLine="480"/>
      </w:pPr>
      <w:r>
        <w:tab/>
      </w:r>
      <w:r>
        <w:tab/>
        <w:t>#</w:t>
      </w:r>
      <w:r>
        <w:rPr>
          <w:rFonts w:hint="eastAsia"/>
        </w:rPr>
        <w:t>通过</w:t>
      </w:r>
      <w:r>
        <w:t>比较当前速度和距离道路出口距离</w:t>
      </w:r>
    </w:p>
    <w:p w:rsidR="00A43896" w:rsidRDefault="00A43896" w:rsidP="009B0491">
      <w:pPr>
        <w:ind w:firstLine="480"/>
      </w:pPr>
      <w:r>
        <w:tab/>
        <w:t>#</w:t>
      </w:r>
      <w:r>
        <w:rPr>
          <w:rFonts w:hint="eastAsia"/>
        </w:rPr>
        <w:t>检查</w:t>
      </w:r>
      <w:r>
        <w:t>当前路口是否是车辆的目的地</w:t>
      </w:r>
    </w:p>
    <w:p w:rsidR="00A43896" w:rsidRDefault="00A43896" w:rsidP="009B0491">
      <w:pPr>
        <w:ind w:firstLine="480"/>
      </w:pPr>
      <w:r>
        <w:tab/>
        <w:t>def is_end_cross(self,crossID):</w:t>
      </w:r>
    </w:p>
    <w:p w:rsidR="00A43896" w:rsidRDefault="00A43896" w:rsidP="009B0491">
      <w:pPr>
        <w:ind w:firstLine="480"/>
      </w:pPr>
      <w:r>
        <w:tab/>
      </w:r>
      <w:r>
        <w:tab/>
        <w:t>#</w:t>
      </w:r>
      <w:r>
        <w:rPr>
          <w:rFonts w:hint="eastAsia"/>
        </w:rPr>
        <w:t>比较</w:t>
      </w:r>
      <w:r w:rsidR="008C330D">
        <w:rPr>
          <w:rFonts w:hint="eastAsia"/>
        </w:rPr>
        <w:t>车辆</w:t>
      </w:r>
      <w:r w:rsidR="008C330D">
        <w:t>的目的路口</w:t>
      </w:r>
      <w:r w:rsidR="008C330D">
        <w:t>ID</w:t>
      </w:r>
      <w:r w:rsidR="008C330D">
        <w:rPr>
          <w:rFonts w:hint="eastAsia"/>
        </w:rPr>
        <w:t>和</w:t>
      </w:r>
      <w:r w:rsidR="008C330D">
        <w:t>当前路口</w:t>
      </w:r>
      <w:r w:rsidR="008C330D">
        <w:t>ID</w:t>
      </w:r>
    </w:p>
    <w:p w:rsidR="008C330D" w:rsidRDefault="008C330D" w:rsidP="009B0491">
      <w:pPr>
        <w:ind w:firstLine="480"/>
      </w:pPr>
      <w:r>
        <w:tab/>
        <w:t>#</w:t>
      </w:r>
      <w:r w:rsidR="00521382">
        <w:rPr>
          <w:rFonts w:hint="eastAsia"/>
        </w:rPr>
        <w:t>车辆</w:t>
      </w:r>
      <w:r w:rsidR="00521382">
        <w:t>的</w:t>
      </w:r>
      <w:r w:rsidR="00521382">
        <w:rPr>
          <w:rFonts w:hint="eastAsia"/>
        </w:rPr>
        <w:t>出发</w:t>
      </w:r>
      <w:r w:rsidR="00521382">
        <w:t>的函数</w:t>
      </w:r>
    </w:p>
    <w:p w:rsidR="00521382" w:rsidRDefault="00521382" w:rsidP="009B0491">
      <w:pPr>
        <w:ind w:firstLine="480"/>
      </w:pPr>
      <w:r>
        <w:tab/>
      </w:r>
    </w:p>
    <w:p w:rsidR="00521382" w:rsidRDefault="00521382" w:rsidP="009B0491">
      <w:pPr>
        <w:ind w:firstLine="480"/>
      </w:pPr>
      <w:r>
        <w:tab/>
        <w:t>#</w:t>
      </w:r>
      <w:r>
        <w:rPr>
          <w:rFonts w:hint="eastAsia"/>
        </w:rPr>
        <w:t>终止</w:t>
      </w:r>
      <w:r>
        <w:t>状态车辆的状态更改函数</w:t>
      </w:r>
    </w:p>
    <w:p w:rsidR="00521382" w:rsidRDefault="00521382" w:rsidP="009B0491">
      <w:pPr>
        <w:ind w:firstLine="480"/>
      </w:pPr>
      <w:r>
        <w:tab/>
      </w:r>
    </w:p>
    <w:p w:rsidR="00521382" w:rsidRDefault="00521382" w:rsidP="009B0491">
      <w:pPr>
        <w:ind w:firstLine="480"/>
      </w:pPr>
      <w:r>
        <w:tab/>
        <w:t>#</w:t>
      </w:r>
      <w:r>
        <w:t>等待状态车辆的状态更改函数</w:t>
      </w:r>
    </w:p>
    <w:p w:rsidR="00521382" w:rsidRDefault="00521382" w:rsidP="009B0491">
      <w:pPr>
        <w:ind w:firstLine="480"/>
      </w:pPr>
    </w:p>
    <w:p w:rsidR="00521382" w:rsidRDefault="00521382" w:rsidP="009B0491">
      <w:pPr>
        <w:ind w:firstLine="480"/>
      </w:pPr>
      <w:r>
        <w:tab/>
        <w:t>#</w:t>
      </w:r>
      <w:r>
        <w:t>车辆的方向</w:t>
      </w:r>
      <w:r>
        <w:rPr>
          <w:rFonts w:hint="eastAsia"/>
        </w:rPr>
        <w:t>设置</w:t>
      </w:r>
      <w:r>
        <w:t>函数</w:t>
      </w:r>
    </w:p>
    <w:p w:rsidR="00521382" w:rsidRDefault="00521382" w:rsidP="00521382">
      <w:pPr>
        <w:pStyle w:val="4"/>
        <w:ind w:firstLine="482"/>
      </w:pPr>
      <w:r>
        <w:rPr>
          <w:rFonts w:hint="eastAsia"/>
        </w:rPr>
        <w:t>重要</w:t>
      </w:r>
      <w:r>
        <w:t>函数的实现</w:t>
      </w:r>
      <w:r>
        <w:rPr>
          <w:rFonts w:hint="eastAsia"/>
        </w:rPr>
        <w:t>分析</w:t>
      </w:r>
      <w:r>
        <w:t>：</w:t>
      </w:r>
    </w:p>
    <w:p w:rsidR="00521382" w:rsidRDefault="00521382" w:rsidP="00521382">
      <w:pPr>
        <w:pStyle w:val="af1"/>
        <w:numPr>
          <w:ilvl w:val="0"/>
          <w:numId w:val="3"/>
        </w:numPr>
        <w:ind w:firstLineChars="0"/>
      </w:pPr>
      <w:r>
        <w:t>#</w:t>
      </w:r>
      <w:r>
        <w:rPr>
          <w:rFonts w:hint="eastAsia"/>
        </w:rPr>
        <w:t>车辆</w:t>
      </w:r>
      <w:r>
        <w:t>的</w:t>
      </w:r>
      <w:r>
        <w:rPr>
          <w:rFonts w:hint="eastAsia"/>
        </w:rPr>
        <w:t>出发</w:t>
      </w:r>
      <w:r>
        <w:t>的函数</w:t>
      </w:r>
      <w:r>
        <w:tab/>
      </w:r>
    </w:p>
    <w:p w:rsidR="00521382" w:rsidRPr="00521382" w:rsidRDefault="00521382" w:rsidP="00521382">
      <w:pPr>
        <w:ind w:firstLine="480"/>
        <w:rPr>
          <w:color w:val="000000"/>
        </w:rPr>
      </w:pPr>
      <w:r>
        <w:rPr>
          <w:rFonts w:hint="eastAsia"/>
        </w:rPr>
        <w:t>出发</w:t>
      </w:r>
      <w:r>
        <w:t>车辆需要设置修改的参数：</w:t>
      </w:r>
      <w:r w:rsidRPr="00521382">
        <w:rPr>
          <w:rFonts w:hint="eastAsia"/>
        </w:rPr>
        <w:t>车辆的出发时间，计划路径，实际路径，车辆所在的道路，车辆距道路出口的长度，车辆状态，真实速度，方向</w:t>
      </w:r>
    </w:p>
    <w:p w:rsidR="00521382" w:rsidRDefault="006E6773" w:rsidP="00521382">
      <w:pPr>
        <w:ind w:firstLineChars="0" w:firstLine="480"/>
      </w:pPr>
      <w:r>
        <w:rPr>
          <w:rFonts w:hint="eastAsia"/>
        </w:rPr>
        <w:t>处理</w:t>
      </w:r>
      <w:r>
        <w:t>逻辑：</w:t>
      </w:r>
      <w:r w:rsidR="006F1115">
        <w:rPr>
          <w:rFonts w:hint="eastAsia"/>
        </w:rPr>
        <w:t>其</w:t>
      </w:r>
      <w:r w:rsidR="006F1115">
        <w:t>实质也就是修改车辆的</w:t>
      </w:r>
      <w:r w:rsidR="006F1115">
        <w:rPr>
          <w:rFonts w:hint="eastAsia"/>
        </w:rPr>
        <w:t>属性；</w:t>
      </w:r>
    </w:p>
    <w:p w:rsidR="006E6773" w:rsidRPr="00521382" w:rsidRDefault="000F5EFA" w:rsidP="000F5EFA">
      <w:pPr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252060" cy="1404620"/>
                <wp:effectExtent l="0" t="0" r="2540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EFA" w:rsidRPr="0002379F" w:rsidRDefault="0071392F" w:rsidP="0002379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 w:firstLine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6"/>
                              </w:rPr>
                            </w:pP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#车辆出发函数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>#需要配置这些参数(车辆的出发时间，计划路径，实际路径，车辆所在的道路，车辆距道路出口的长度，车辆状态，真实速度，方向）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</w:rPr>
                              <w:t xml:space="preserve">def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start_car(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,cur_time,*,roadlist,map_info,schedual_system_info,distance_tofrontcar):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#赋值初始时间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.car_start_time = cur_time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#规划车辆的路径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 xml:space="preserve">start_cross =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.car_baseinfo[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>1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]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end_cross =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.car_baseinfo[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>2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]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 xml:space="preserve">.car_planpath =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.plan_car_route(start_cross,end_cross,map_info,schedual_system_info)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#获取道路信息，因此car_planpath中存储的是道路ID,</w:t>
                            </w:r>
                            <w:r w:rsidR="0002379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因此可以通过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道路的存储字典来获取道路信息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#road = [id,length,speed,channel,from,to,isDuplex]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road = roadlist[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.car_planpath[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>0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]]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#赋值车辆进入的道路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 xml:space="preserve">.car_cur_road =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.car_planpath[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>0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]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 赋值真实路径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.car_realpath.append(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.car_cur_road)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#赋值车辆的速度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 xml:space="preserve">.car_realspeed =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80"/>
                                <w:kern w:val="0"/>
                                <w:sz w:val="16"/>
                              </w:rPr>
                              <w:t>min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(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.car_baseinfo[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>3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],road[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>2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],distance_tofrontcar)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#更改车辆的状态，因为可以出发，其出发了一定是终止态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 xml:space="preserve">.car_cur_state =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 xml:space="preserve">1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t>#置为终止态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## 更改车距离道路出口的长度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6"/>
                              </w:rPr>
                              <w:br/>
                              <w:t xml:space="preserve">   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.car_end_distacne = road[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6"/>
                              </w:rPr>
                              <w:t>1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 xml:space="preserve">] - 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</w:rPr>
                              <w:t>self</w:t>
                            </w:r>
                            <w:r w:rsidRPr="0071392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6"/>
                              </w:rPr>
                              <w:t>.car_realspeed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">
                <v:textbox style="mso-fit-shape-to-text:t">
                  <w:txbxContent>
                    <w:p w:rsidR="000F5EFA" w:rsidRPr="0002379F" w:rsidRDefault="0071392F" w:rsidP="0002379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 w:firstLine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6"/>
                        </w:rPr>
                      </w:pP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#车辆出发函数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>#需要配置这些参数(车辆的出发时间，计划路径，实际路径，车辆所在的道路，车辆距道路出口的长度，车辆状态，真实速度，方向）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</w:r>
                      <w:r w:rsidRPr="0071392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6"/>
                        </w:rPr>
                        <w:t xml:space="preserve">def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start_car(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,cur_time,*,roadlist,map_info,schedual_system_info,distance_tofrontcar):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#赋值初始时间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.car_start_time = cur_time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#规划车辆的路径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 xml:space="preserve">start_cross =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.car_baseinfo[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>1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]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end_cross =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.car_baseinfo[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>2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]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 xml:space="preserve">.car_planpath =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.plan_car_route(start_cross,end_cross,map_info,schedual_system_info)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#获取道路信息，因此car_planpath中存储的是道路ID,</w:t>
                      </w:r>
                      <w:r w:rsidR="0002379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因此可以通过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道路的存储字典来获取道路信息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#road = [id,length,speed,channel,from,to,isDuplex]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road = roadlist[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.car_planpath[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>0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]]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#赋值车辆进入的道路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 xml:space="preserve">.car_cur_road =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.car_planpath[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>0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]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 赋值真实路径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.car_realpath.append(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.car_cur_road)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#赋值车辆的速度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 xml:space="preserve">.car_realspeed =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80"/>
                          <w:kern w:val="0"/>
                          <w:sz w:val="16"/>
                        </w:rPr>
                        <w:t>min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(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.car_baseinfo[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>3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],road[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>2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],distance_tofrontcar)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#更改车辆的状态，因为可以出发，其出发了一定是终止态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 xml:space="preserve">.car_cur_state =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 xml:space="preserve">1 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t>#置为终止态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## 更改车距离道路出口的长度</w:t>
                      </w:r>
                      <w:r w:rsidRPr="0071392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6"/>
                        </w:rPr>
                        <w:br/>
                        <w:t xml:space="preserve">   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.car_end_distacne = road[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6"/>
                        </w:rPr>
                        <w:t>1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 xml:space="preserve">] - 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</w:rPr>
                        <w:t>self</w:t>
                      </w:r>
                      <w:r w:rsidRPr="0071392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6"/>
                        </w:rPr>
                        <w:t>.car_realspeed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E6773">
        <w:tab/>
      </w:r>
    </w:p>
    <w:p w:rsidR="00521382" w:rsidRDefault="00521382" w:rsidP="00521382">
      <w:pPr>
        <w:pStyle w:val="af1"/>
        <w:numPr>
          <w:ilvl w:val="0"/>
          <w:numId w:val="3"/>
        </w:numPr>
        <w:ind w:firstLineChars="0"/>
      </w:pPr>
      <w:r>
        <w:t>#</w:t>
      </w:r>
      <w:r>
        <w:rPr>
          <w:rFonts w:hint="eastAsia"/>
        </w:rPr>
        <w:t>终止</w:t>
      </w:r>
      <w:r>
        <w:t>状态车辆的状态更改函数</w:t>
      </w:r>
      <w:r>
        <w:tab/>
      </w:r>
    </w:p>
    <w:p w:rsidR="00521382" w:rsidRDefault="00521382" w:rsidP="005F0AC7">
      <w:pPr>
        <w:ind w:firstLine="480"/>
      </w:pPr>
      <w:r w:rsidRPr="00521382">
        <w:rPr>
          <w:rFonts w:hint="eastAsia"/>
        </w:rPr>
        <w:t>终止状态车辆状态更改函数</w:t>
      </w:r>
      <w:r w:rsidRPr="00521382">
        <w:rPr>
          <w:rFonts w:hint="eastAsia"/>
        </w:rPr>
        <w:t>,</w:t>
      </w:r>
      <w:r w:rsidRPr="00521382">
        <w:rPr>
          <w:rFonts w:hint="eastAsia"/>
        </w:rPr>
        <w:t>改变有两种可能性</w:t>
      </w:r>
      <w:r w:rsidRPr="00521382">
        <w:rPr>
          <w:rFonts w:hint="eastAsia"/>
        </w:rPr>
        <w:t>:</w:t>
      </w:r>
      <w:r w:rsidRPr="00521382">
        <w:rPr>
          <w:rFonts w:hint="eastAsia"/>
        </w:rPr>
        <w:t>一种改为等待态；二：仍是终止态；</w:t>
      </w:r>
    </w:p>
    <w:p w:rsidR="005F0AC7" w:rsidRDefault="005F0AC7" w:rsidP="005F0AC7">
      <w:pPr>
        <w:ind w:firstLine="480"/>
      </w:pPr>
      <w:r>
        <w:t>车辆需要设置修改的参数：</w:t>
      </w:r>
    </w:p>
    <w:p w:rsidR="00521382" w:rsidRPr="005F0AC7" w:rsidRDefault="005F0AC7" w:rsidP="005F0AC7">
      <w:pPr>
        <w:ind w:firstLine="480"/>
      </w:pPr>
      <w:r>
        <w:rPr>
          <w:rFonts w:hint="eastAsia"/>
        </w:rPr>
        <w:t>这需要</w:t>
      </w:r>
      <w:r>
        <w:t>分为</w:t>
      </w:r>
      <w:r>
        <w:rPr>
          <w:rFonts w:hint="eastAsia"/>
        </w:rPr>
        <w:t>两</w:t>
      </w:r>
      <w:r>
        <w:t>种情况：</w:t>
      </w:r>
      <w:r>
        <w:rPr>
          <w:rFonts w:hint="eastAsia"/>
        </w:rPr>
        <w:t>①</w:t>
      </w:r>
      <w:r>
        <w:t>改为等待态：</w:t>
      </w:r>
      <w:r>
        <w:rPr>
          <w:rFonts w:hint="eastAsia"/>
        </w:rPr>
        <w:t>cur_</w:t>
      </w:r>
      <w:r>
        <w:t>state; ②</w:t>
      </w:r>
      <w:r>
        <w:t>保持终止态：</w:t>
      </w:r>
      <w:r w:rsidRPr="00521382">
        <w:rPr>
          <w:rFonts w:hint="eastAsia"/>
        </w:rPr>
        <w:t>car_end_distance</w:t>
      </w:r>
      <w:r>
        <w:rPr>
          <w:rFonts w:hint="eastAsia"/>
        </w:rPr>
        <w:t>；</w:t>
      </w:r>
    </w:p>
    <w:p w:rsidR="00521382" w:rsidRDefault="00521382" w:rsidP="005F0AC7">
      <w:pPr>
        <w:ind w:firstLineChars="0" w:firstLine="0"/>
      </w:pPr>
    </w:p>
    <w:p w:rsidR="00521382" w:rsidRDefault="00521382" w:rsidP="00521382">
      <w:pPr>
        <w:pStyle w:val="af1"/>
        <w:numPr>
          <w:ilvl w:val="0"/>
          <w:numId w:val="3"/>
        </w:numPr>
        <w:ind w:firstLineChars="0"/>
      </w:pPr>
      <w:r>
        <w:t>#</w:t>
      </w:r>
      <w:r>
        <w:t>等待状态车辆的状态更改函数</w:t>
      </w:r>
    </w:p>
    <w:p w:rsidR="00521382" w:rsidRDefault="00521382" w:rsidP="00521382">
      <w:pPr>
        <w:ind w:firstLine="480"/>
      </w:pPr>
      <w:r>
        <w:rPr>
          <w:rFonts w:hint="eastAsia"/>
        </w:rPr>
        <w:t>等待状态</w:t>
      </w:r>
      <w:r>
        <w:t>车辆需要设置修改的参数：</w:t>
      </w:r>
    </w:p>
    <w:p w:rsidR="00521382" w:rsidRDefault="00521382" w:rsidP="006E6773">
      <w:pPr>
        <w:ind w:firstLine="480"/>
      </w:pPr>
      <w:r>
        <w:rPr>
          <w:rFonts w:hint="eastAsia"/>
        </w:rPr>
        <w:t>这需要</w:t>
      </w:r>
      <w:r>
        <w:t>分为三种情况：</w:t>
      </w:r>
      <w:r>
        <w:t>①</w:t>
      </w:r>
      <w:r>
        <w:t>到达车库：</w:t>
      </w:r>
      <w:r>
        <w:rPr>
          <w:rFonts w:hint="eastAsia"/>
        </w:rPr>
        <w:t>final</w:t>
      </w:r>
      <w:r>
        <w:t xml:space="preserve">_time, </w:t>
      </w:r>
      <w:r w:rsidR="005F0AC7">
        <w:t>end_distance</w:t>
      </w:r>
      <w:r>
        <w:t>；</w:t>
      </w:r>
      <w:r>
        <w:t>②</w:t>
      </w:r>
      <w:r>
        <w:t>通过路口，改为终止态：</w:t>
      </w:r>
      <w:r w:rsidR="005F0AC7">
        <w:rPr>
          <w:rFonts w:hint="eastAsia"/>
        </w:rPr>
        <w:t>p</w:t>
      </w:r>
      <w:r w:rsidR="005F0AC7">
        <w:t>lanpath</w:t>
      </w:r>
      <w:r>
        <w:rPr>
          <w:rFonts w:hint="eastAsia"/>
        </w:rPr>
        <w:t>（可能）</w:t>
      </w:r>
      <w:r w:rsidRPr="00521382">
        <w:rPr>
          <w:rFonts w:hint="eastAsia"/>
        </w:rPr>
        <w:t>，</w:t>
      </w:r>
      <w:r w:rsidR="006E6773" w:rsidRPr="006E6773">
        <w:rPr>
          <w:rFonts w:hint="eastAsia"/>
        </w:rPr>
        <w:t>cur_road</w:t>
      </w:r>
      <w:r w:rsidR="006E6773" w:rsidRPr="006E6773">
        <w:rPr>
          <w:rFonts w:hint="eastAsia"/>
        </w:rPr>
        <w:t>，</w:t>
      </w:r>
      <w:r w:rsidR="006E6773" w:rsidRPr="006E6773">
        <w:rPr>
          <w:rFonts w:hint="eastAsia"/>
        </w:rPr>
        <w:t>realpath</w:t>
      </w:r>
      <w:r w:rsidR="006E6773" w:rsidRPr="006E6773">
        <w:rPr>
          <w:rFonts w:hint="eastAsia"/>
        </w:rPr>
        <w:t>，</w:t>
      </w:r>
      <w:r w:rsidR="006E6773">
        <w:rPr>
          <w:rFonts w:hint="eastAsia"/>
        </w:rPr>
        <w:t>realspeed</w:t>
      </w:r>
      <w:r w:rsidR="006E6773">
        <w:rPr>
          <w:rFonts w:hint="eastAsia"/>
        </w:rPr>
        <w:t>，</w:t>
      </w:r>
      <w:r w:rsidR="006E6773" w:rsidRPr="006E6773">
        <w:rPr>
          <w:rFonts w:hint="eastAsia"/>
        </w:rPr>
        <w:t>end_distance</w:t>
      </w:r>
      <w:r w:rsidR="006E6773" w:rsidRPr="006E6773">
        <w:rPr>
          <w:rFonts w:hint="eastAsia"/>
        </w:rPr>
        <w:t>，</w:t>
      </w:r>
      <w:r w:rsidR="006E6773" w:rsidRPr="006E6773">
        <w:rPr>
          <w:rFonts w:hint="eastAsia"/>
        </w:rPr>
        <w:t>cur_state</w:t>
      </w:r>
      <w:r w:rsidRPr="00521382">
        <w:rPr>
          <w:rFonts w:hint="eastAsia"/>
        </w:rPr>
        <w:t>，方向</w:t>
      </w:r>
      <w:r w:rsidR="005F0AC7">
        <w:rPr>
          <w:rFonts w:hint="eastAsia"/>
        </w:rPr>
        <w:t>(</w:t>
      </w:r>
      <w:r w:rsidR="005F0AC7">
        <w:rPr>
          <w:rFonts w:hint="eastAsia"/>
        </w:rPr>
        <w:t>方向</w:t>
      </w:r>
      <w:r w:rsidR="005F0AC7">
        <w:t>是需要</w:t>
      </w:r>
      <w:r w:rsidR="005F0AC7">
        <w:rPr>
          <w:rFonts w:hint="eastAsia"/>
        </w:rPr>
        <w:t>在</w:t>
      </w:r>
      <w:r w:rsidR="005F0AC7">
        <w:t>路口确定目标道路后才能确定</w:t>
      </w:r>
      <w:r w:rsidR="005F0AC7">
        <w:rPr>
          <w:rFonts w:hint="eastAsia"/>
        </w:rPr>
        <w:t>)</w:t>
      </w:r>
      <w:r>
        <w:rPr>
          <w:rFonts w:hint="eastAsia"/>
        </w:rPr>
        <w:t>；③</w:t>
      </w:r>
      <w:r>
        <w:t>不通过路口</w:t>
      </w:r>
      <w:r w:rsidR="005F0AC7">
        <w:rPr>
          <w:rFonts w:hint="eastAsia"/>
        </w:rPr>
        <w:t>，</w:t>
      </w:r>
      <w:r>
        <w:t>改为终止态：</w:t>
      </w:r>
      <w:r w:rsidR="005F0AC7">
        <w:rPr>
          <w:rFonts w:hint="eastAsia"/>
        </w:rPr>
        <w:t>end_distance,cur_state</w:t>
      </w:r>
      <w:r>
        <w:t>；</w:t>
      </w:r>
    </w:p>
    <w:p w:rsidR="00873384" w:rsidRPr="00873384" w:rsidRDefault="00873384" w:rsidP="006E6773">
      <w:pPr>
        <w:ind w:firstLine="480"/>
        <w:rPr>
          <w:color w:val="000000"/>
        </w:rPr>
      </w:pPr>
      <w:r>
        <w:rPr>
          <w:rFonts w:hint="eastAsia"/>
          <w:color w:val="000000"/>
        </w:rPr>
        <w:t>车路</w:t>
      </w:r>
      <w:r>
        <w:rPr>
          <w:color w:val="000000"/>
        </w:rPr>
        <w:t>路径的重新规划与否需要</w:t>
      </w:r>
      <w:r w:rsidR="008049D6">
        <w:rPr>
          <w:rFonts w:hint="eastAsia"/>
          <w:color w:val="000000"/>
        </w:rPr>
        <w:t>判断</w:t>
      </w:r>
      <w:r w:rsidR="008049D6">
        <w:rPr>
          <w:color w:val="000000"/>
        </w:rPr>
        <w:t>道路情况，或者是否死锁</w:t>
      </w:r>
      <w:r w:rsidR="008049D6">
        <w:rPr>
          <w:rFonts w:hint="eastAsia"/>
          <w:color w:val="000000"/>
        </w:rPr>
        <w:t>；</w:t>
      </w:r>
      <w:r w:rsidR="008049D6">
        <w:rPr>
          <w:color w:val="000000"/>
        </w:rPr>
        <w:t>在改变等待态车辆状态之前就应该规划好路径</w:t>
      </w:r>
      <w:r w:rsidR="008049D6">
        <w:rPr>
          <w:rFonts w:hint="eastAsia"/>
          <w:color w:val="000000"/>
        </w:rPr>
        <w:t>了</w:t>
      </w:r>
      <w:r w:rsidR="008049D6">
        <w:rPr>
          <w:color w:val="000000"/>
        </w:rPr>
        <w:t>，而不是在修改等待状态是更新路径。</w:t>
      </w:r>
    </w:p>
    <w:p w:rsidR="00521382" w:rsidRPr="00521382" w:rsidRDefault="00521382" w:rsidP="00521382">
      <w:pPr>
        <w:pStyle w:val="af1"/>
        <w:ind w:left="900" w:firstLineChars="0" w:firstLine="0"/>
      </w:pPr>
    </w:p>
    <w:p w:rsidR="00521382" w:rsidRDefault="00521382" w:rsidP="00521382">
      <w:pPr>
        <w:pStyle w:val="af1"/>
        <w:numPr>
          <w:ilvl w:val="0"/>
          <w:numId w:val="3"/>
        </w:numPr>
        <w:ind w:firstLineChars="0"/>
      </w:pPr>
      <w:r>
        <w:t>#</w:t>
      </w:r>
      <w:r>
        <w:t>车辆的方向</w:t>
      </w:r>
      <w:r>
        <w:rPr>
          <w:rFonts w:hint="eastAsia"/>
        </w:rPr>
        <w:t>设置</w:t>
      </w:r>
      <w:r>
        <w:t>函数</w:t>
      </w:r>
    </w:p>
    <w:p w:rsidR="00521382" w:rsidRDefault="005F0AC7" w:rsidP="00521382">
      <w:pPr>
        <w:ind w:firstLine="480"/>
      </w:pPr>
      <w:r>
        <w:rPr>
          <w:rFonts w:hint="eastAsia"/>
        </w:rPr>
        <w:t>根据</w:t>
      </w:r>
      <w:r>
        <w:t>当前道路、目标道路</w:t>
      </w:r>
      <w:r>
        <w:rPr>
          <w:rFonts w:hint="eastAsia"/>
        </w:rPr>
        <w:t>，</w:t>
      </w:r>
      <w:r>
        <w:t>在路口的</w:t>
      </w:r>
      <w:r>
        <w:rPr>
          <w:rFonts w:hint="eastAsia"/>
        </w:rPr>
        <w:t>关系</w:t>
      </w:r>
      <w:r>
        <w:t>来确定方向</w:t>
      </w:r>
    </w:p>
    <w:p w:rsidR="00521382" w:rsidRDefault="00E41B0A" w:rsidP="00E41B0A">
      <w:pPr>
        <w:pStyle w:val="4"/>
        <w:ind w:firstLine="482"/>
      </w:pPr>
      <w:r>
        <w:t>car_class</w:t>
      </w:r>
      <w:r>
        <w:rPr>
          <w:rFonts w:hint="eastAsia"/>
        </w:rPr>
        <w:t>小结</w:t>
      </w:r>
    </w:p>
    <w:p w:rsidR="00E41B0A" w:rsidRPr="00E41B0A" w:rsidRDefault="00E41B0A" w:rsidP="00E41B0A">
      <w:pPr>
        <w:ind w:firstLine="480"/>
      </w:pPr>
      <w:r>
        <w:rPr>
          <w:rFonts w:hint="eastAsia"/>
        </w:rPr>
        <w:t>attr:</w: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130138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316736" y="29236"/>
                            <a:ext cx="3913632" cy="3277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B0A" w:rsidRDefault="00E41B0A" w:rsidP="00E41B0A">
                              <w:pPr>
                                <w:pStyle w:val="HTML"/>
                                <w:shd w:val="clear" w:color="auto" w:fill="FFFFFF"/>
                                <w:rPr>
                                  <w:i/>
                                  <w:iCs/>
                                  <w:color w:val="808080"/>
                                  <w:sz w:val="20"/>
                                  <w:szCs w:val="21"/>
                                </w:rPr>
                              </w:pP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#car = [id,from,to,speed,planTime]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E41B0A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E41B0A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.car_baseinfo = car 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 车辆的基本信息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E41B0A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E41B0A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.car_start_time = </w:t>
                              </w:r>
                              <w:r w:rsidRPr="00E41B0A">
                                <w:rPr>
                                  <w:rFonts w:hint="eastAsia"/>
                                  <w:b/>
                                  <w:bCs/>
                                  <w:color w:val="000080"/>
                                  <w:sz w:val="16"/>
                                  <w:szCs w:val="21"/>
                                </w:rPr>
                                <w:t xml:space="preserve">None 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 车辆的实际出发时间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  <w:t>#self.car_cur_time = None  # 车辆的当前时间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E41B0A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E41B0A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.car_final_time = </w:t>
                              </w:r>
                              <w:r w:rsidRPr="00E41B0A">
                                <w:rPr>
                                  <w:rFonts w:hint="eastAsia"/>
                                  <w:b/>
                                  <w:bCs/>
                                  <w:color w:val="000080"/>
                                  <w:sz w:val="16"/>
                                  <w:szCs w:val="21"/>
                                </w:rPr>
                                <w:t xml:space="preserve">None 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 车辆的到达时间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E41B0A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E41B0A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.car_realspeed = </w:t>
                              </w:r>
                              <w:r w:rsidRPr="00E41B0A">
                                <w:rPr>
                                  <w:rFonts w:hint="eastAsia"/>
                                  <w:b/>
                                  <w:bCs/>
                                  <w:color w:val="000080"/>
                                  <w:sz w:val="16"/>
                                  <w:szCs w:val="21"/>
                                </w:rPr>
                                <w:t xml:space="preserve">None 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 车辆的实际速度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E41B0A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E41B0A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.car_planpath = [] 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 为车辆规划的路径，路径是道路ID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  <w:t>#self.car_plan_crosspath = [] # 为车辆规划的路径,路径是路口节点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E41B0A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E41B0A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.car_realpath = [] 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 车俩实际走过的路径，进入道路时，添加道路ID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E41B0A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E41B0A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>.car_direction = -</w:t>
                              </w:r>
                              <w:r w:rsidRPr="00E41B0A">
                                <w:rPr>
                                  <w:rFonts w:hint="eastAsia"/>
                                  <w:color w:val="0000FF"/>
                                  <w:sz w:val="16"/>
                                  <w:szCs w:val="21"/>
                                </w:rPr>
                                <w:t xml:space="preserve">1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# 车辆在路口的行进方向，straight:-1;left:0;right:1;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br/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.car_cur_road = </w:t>
                              </w:r>
                              <w:r w:rsidRPr="007E04F9">
                                <w:rPr>
                                  <w:rFonts w:hint="eastAsia"/>
                                  <w:b/>
                                  <w:bCs/>
                                  <w:color w:val="000080"/>
                                  <w:sz w:val="16"/>
                                  <w:szCs w:val="21"/>
                                </w:rPr>
                                <w:t>None</w:t>
                              </w:r>
                              <w:r w:rsidRPr="00E41B0A">
                                <w:rPr>
                                  <w:rFonts w:hint="eastAsia"/>
                                  <w:b/>
                                  <w:bCs/>
                                  <w:color w:val="00008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20"/>
                                  <w:szCs w:val="21"/>
                                </w:rPr>
                                <w:t># 车当前所在的道路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20"/>
                                  <w:szCs w:val="21"/>
                                </w:rPr>
                                <w:br/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 xml:space="preserve">.car_end_distacne = </w:t>
                              </w:r>
                              <w:r w:rsidRPr="007E04F9">
                                <w:rPr>
                                  <w:rFonts w:hint="eastAsia"/>
                                  <w:b/>
                                  <w:bCs/>
                                  <w:color w:val="000080"/>
                                  <w:sz w:val="16"/>
                                  <w:szCs w:val="21"/>
                                </w:rPr>
                                <w:t>None</w:t>
                              </w:r>
                              <w:r w:rsidRPr="00E41B0A">
                                <w:rPr>
                                  <w:rFonts w:hint="eastAsia"/>
                                  <w:b/>
                                  <w:bCs/>
                                  <w:color w:val="00008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20"/>
                                  <w:szCs w:val="21"/>
                                </w:rPr>
                                <w:t># 车辆距离当前道路的出口距离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20"/>
                                  <w:szCs w:val="21"/>
                                </w:rPr>
                                <w:br/>
                                <w:t># self.car_begin_distance = #车辆距离当前道路的入口距离</w:t>
                              </w:r>
                            </w:p>
                            <w:p w:rsidR="00E41B0A" w:rsidRPr="00E41B0A" w:rsidRDefault="00E41B0A" w:rsidP="00E41B0A">
                              <w:pPr>
                                <w:pStyle w:val="HTML"/>
                                <w:shd w:val="clear" w:color="auto" w:fill="FFFFFF"/>
                                <w:rPr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</w:pP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20"/>
                                  <w:szCs w:val="21"/>
                                </w:rPr>
                                <w:t># 车辆的状态，wait_state：-1 ；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21"/>
                                </w:rPr>
                                <w:t>nd_state：1；在车库状态：0；</w:t>
                              </w:r>
                              <w:r w:rsidRPr="00E41B0A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20"/>
                                  <w:szCs w:val="21"/>
                                </w:rPr>
                                <w:br/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21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21"/>
                                </w:rPr>
                                <w:t>.car_cur_state =</w:t>
                              </w:r>
                              <w:r w:rsidRPr="007E04F9">
                                <w:rPr>
                                  <w:rFonts w:hint="eastAsia"/>
                                  <w:color w:val="0000FF"/>
                                  <w:sz w:val="16"/>
                                  <w:szCs w:val="21"/>
                                </w:rPr>
                                <w:t xml:space="preserve">0 </w:t>
                              </w:r>
                            </w:p>
                            <w:p w:rsidR="00E41B0A" w:rsidRPr="00E41B0A" w:rsidRDefault="00E41B0A" w:rsidP="00E41B0A">
                              <w:pPr>
                                <w:ind w:firstLine="320"/>
                                <w:jc w:val="center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29184" y="109691"/>
                            <a:ext cx="570586" cy="3584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B0A" w:rsidRDefault="00E41B0A" w:rsidP="00E41B0A">
                              <w:pPr>
                                <w:ind w:firstLineChars="0" w:firstLine="0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ttr: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16863" y="3457509"/>
                            <a:ext cx="3913505" cy="2211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5FF" w:rsidRPr="007E04F9" w:rsidRDefault="001015FF" w:rsidP="001015FF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关键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函数</w:t>
                              </w:r>
                            </w:p>
                            <w:p w:rsidR="00E41B0A" w:rsidRPr="007E04F9" w:rsidRDefault="001015FF" w:rsidP="001015FF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1015FF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start_car(self,**kwargs)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E04F9"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#车辆</w:t>
                              </w:r>
                              <w:r w:rsidR="007E04F9"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出发函数</w:t>
                              </w:r>
                            </w:p>
                            <w:p w:rsidR="001015FF" w:rsidRPr="007E04F9" w:rsidRDefault="001015FF" w:rsidP="007E04F9">
                              <w:pPr>
                                <w:ind w:firstLineChars="0" w:firstLine="0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1015FF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change_end_state_car(self,target_state)</w:t>
                              </w:r>
                              <w:r w:rsidR="007E04F9"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 w:rsidR="007E04F9"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终止</w:t>
                              </w:r>
                              <w:r w:rsidR="007E04F9"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状态</w:t>
                              </w:r>
                              <w:r w:rsidR="007E04F9"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车辆</w:t>
                              </w:r>
                              <w:r w:rsidR="007E04F9"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修改函数</w:t>
                              </w:r>
                            </w:p>
                            <w:p w:rsidR="00E41B0A" w:rsidRPr="007E04F9" w:rsidRDefault="001015FF" w:rsidP="007E04F9">
                              <w:pPr>
                                <w:ind w:firstLineChars="0" w:firstLine="0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1015FF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change_wait_state_car(self,**kwargs)</w:t>
                              </w:r>
                              <w:r w:rsidR="007E04F9" w:rsidRPr="007E04F9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E04F9"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#等待</w:t>
                              </w:r>
                              <w:r w:rsidR="007E04F9"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状态车辆修改函数</w:t>
                              </w:r>
                            </w:p>
                            <w:p w:rsidR="007E04F9" w:rsidRPr="007E04F9" w:rsidRDefault="007E04F9" w:rsidP="007E04F9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plan_car_route(self,start_cross,end_cross,map_info,schedual_system_info)</w:t>
                              </w:r>
                            </w:p>
                            <w:p w:rsidR="001015FF" w:rsidRPr="007E04F9" w:rsidRDefault="001015FF" w:rsidP="001015FF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规划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路径</w:t>
                              </w:r>
                            </w:p>
                            <w:p w:rsidR="001015FF" w:rsidRPr="007E04F9" w:rsidRDefault="001015FF" w:rsidP="001015FF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#辅助函数</w:t>
                              </w:r>
                            </w:p>
                            <w:p w:rsidR="001015FF" w:rsidRPr="007E04F9" w:rsidRDefault="001015FF" w:rsidP="007E04F9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1015FF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find_target_roadID(self,has_replanpath)</w:t>
                              </w:r>
                              <w:r w:rsidRPr="007E04F9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找下一条道路</w:t>
                              </w:r>
                            </w:p>
                            <w:p w:rsidR="001015FF" w:rsidRPr="007E04F9" w:rsidRDefault="001015FF" w:rsidP="007E04F9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1015FF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set_car_direction(self,cross_baseinfo,target_roadID)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#设置车辆的</w:t>
                              </w:r>
                              <w:r w:rsidR="007E04F9"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转向</w:t>
                              </w:r>
                            </w:p>
                            <w:p w:rsidR="001015FF" w:rsidRPr="001015FF" w:rsidRDefault="001015FF" w:rsidP="007E04F9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11673" y="3532654"/>
                            <a:ext cx="734399" cy="3956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B0A" w:rsidRDefault="00E41B0A" w:rsidP="00E41B0A">
                              <w:pPr>
                                <w:pStyle w:val="af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method: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7" editas="canvas" style="width:415.3pt;height:482.7pt;mso-position-horizontal-relative:char;mso-position-vertical-relative:line" coordsize="52743,6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61296;visibility:visible;mso-wrap-style:square">
                  <v:fill o:detectmouseclick="t"/>
                  <v:path o:connecttype="none"/>
                </v:shape>
                <v:rect id="矩形 2" o:spid="_x0000_s1029" style="position:absolute;left:13167;top:292;width:39136;height:3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E41B0A" w:rsidRDefault="00E41B0A" w:rsidP="00E41B0A">
                        <w:pPr>
                          <w:pStyle w:val="HTML"/>
                          <w:shd w:val="clear" w:color="auto" w:fill="FFFFFF"/>
                          <w:rPr>
                            <w:i/>
                            <w:iCs/>
                            <w:color w:val="808080"/>
                            <w:sz w:val="20"/>
                            <w:szCs w:val="21"/>
                          </w:rPr>
                        </w:pP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#car = [id,from,to,speed,planTime]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E41B0A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E41B0A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.car_baseinfo = car 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 车辆的基本信息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E41B0A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E41B0A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.car_start_time = </w:t>
                        </w:r>
                        <w:r w:rsidRPr="00E41B0A">
                          <w:rPr>
                            <w:rFonts w:hint="eastAsia"/>
                            <w:b/>
                            <w:bCs/>
                            <w:color w:val="000080"/>
                            <w:sz w:val="16"/>
                            <w:szCs w:val="21"/>
                          </w:rPr>
                          <w:t xml:space="preserve">None 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 车辆的实际出发时间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  <w:t>#self.car_cur_time = None  # 车辆的当前时间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E41B0A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E41B0A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.car_final_time = </w:t>
                        </w:r>
                        <w:r w:rsidRPr="00E41B0A">
                          <w:rPr>
                            <w:rFonts w:hint="eastAsia"/>
                            <w:b/>
                            <w:bCs/>
                            <w:color w:val="000080"/>
                            <w:sz w:val="16"/>
                            <w:szCs w:val="21"/>
                          </w:rPr>
                          <w:t xml:space="preserve">None 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 车辆的到达时间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E41B0A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E41B0A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.car_realspeed = </w:t>
                        </w:r>
                        <w:r w:rsidRPr="00E41B0A">
                          <w:rPr>
                            <w:rFonts w:hint="eastAsia"/>
                            <w:b/>
                            <w:bCs/>
                            <w:color w:val="000080"/>
                            <w:sz w:val="16"/>
                            <w:szCs w:val="21"/>
                          </w:rPr>
                          <w:t xml:space="preserve">None 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 车辆的实际速度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E41B0A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E41B0A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.car_planpath = [] 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 为车辆规划的路径，路径是道路ID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  <w:t>#self.car_plan_crosspath = [] # 为车辆规划的路径,路径是路口节点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E41B0A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E41B0A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.car_realpath = [] 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 车俩实际走过的路径，进入道路时，添加道路ID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E41B0A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E41B0A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>.car_direction = -</w:t>
                        </w:r>
                        <w:r w:rsidRPr="00E41B0A">
                          <w:rPr>
                            <w:rFonts w:hint="eastAsia"/>
                            <w:color w:val="0000FF"/>
                            <w:sz w:val="16"/>
                            <w:szCs w:val="21"/>
                          </w:rPr>
                          <w:t xml:space="preserve">1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# 车辆在路口的行进方向，straight:-1;left:0;right:1;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br/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.car_cur_road = </w:t>
                        </w:r>
                        <w:r w:rsidRPr="007E04F9">
                          <w:rPr>
                            <w:rFonts w:hint="eastAsia"/>
                            <w:b/>
                            <w:bCs/>
                            <w:color w:val="000080"/>
                            <w:sz w:val="16"/>
                            <w:szCs w:val="21"/>
                          </w:rPr>
                          <w:t>None</w:t>
                        </w:r>
                        <w:r w:rsidRPr="00E41B0A">
                          <w:rPr>
                            <w:rFonts w:hint="eastAsia"/>
                            <w:b/>
                            <w:bCs/>
                            <w:color w:val="000080"/>
                            <w:sz w:val="20"/>
                            <w:szCs w:val="21"/>
                          </w:rPr>
                          <w:t xml:space="preserve">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20"/>
                            <w:szCs w:val="21"/>
                          </w:rPr>
                          <w:t># 车当前所在的道路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20"/>
                            <w:szCs w:val="21"/>
                          </w:rPr>
                          <w:br/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 xml:space="preserve">.car_end_distacne = </w:t>
                        </w:r>
                        <w:r w:rsidRPr="007E04F9">
                          <w:rPr>
                            <w:rFonts w:hint="eastAsia"/>
                            <w:b/>
                            <w:bCs/>
                            <w:color w:val="000080"/>
                            <w:sz w:val="16"/>
                            <w:szCs w:val="21"/>
                          </w:rPr>
                          <w:t>None</w:t>
                        </w:r>
                        <w:r w:rsidRPr="00E41B0A">
                          <w:rPr>
                            <w:rFonts w:hint="eastAsia"/>
                            <w:b/>
                            <w:bCs/>
                            <w:color w:val="000080"/>
                            <w:sz w:val="20"/>
                            <w:szCs w:val="21"/>
                          </w:rPr>
                          <w:t xml:space="preserve">  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20"/>
                            <w:szCs w:val="21"/>
                          </w:rPr>
                          <w:t># 车辆距离当前道路的出口距离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20"/>
                            <w:szCs w:val="21"/>
                          </w:rPr>
                          <w:br/>
                          <w:t># self.car_begin_distance = #车辆距离当前道路的入口距离</w:t>
                        </w:r>
                      </w:p>
                      <w:p w:rsidR="00E41B0A" w:rsidRPr="00E41B0A" w:rsidRDefault="00E41B0A" w:rsidP="00E41B0A">
                        <w:pPr>
                          <w:pStyle w:val="HTML"/>
                          <w:shd w:val="clear" w:color="auto" w:fill="FFFFFF"/>
                          <w:rPr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</w:pP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20"/>
                            <w:szCs w:val="21"/>
                          </w:rPr>
                          <w:t># 车辆的状态，wait_state：-1 ；</w:t>
                        </w:r>
                        <w:r>
                          <w:rPr>
                            <w:rFonts w:hint="eastAsia"/>
                            <w:i/>
                            <w:iCs/>
                            <w:color w:val="808080"/>
                            <w:sz w:val="21"/>
                            <w:szCs w:val="21"/>
                          </w:rPr>
                          <w:t>e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21"/>
                          </w:rPr>
                          <w:t>nd_state：1；在车库状态：0；</w:t>
                        </w:r>
                        <w:r w:rsidRPr="00E41B0A">
                          <w:rPr>
                            <w:rFonts w:hint="eastAsia"/>
                            <w:i/>
                            <w:iCs/>
                            <w:color w:val="808080"/>
                            <w:sz w:val="20"/>
                            <w:szCs w:val="21"/>
                          </w:rPr>
                          <w:br/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21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21"/>
                          </w:rPr>
                          <w:t>.car_cur_state =</w:t>
                        </w:r>
                        <w:r w:rsidRPr="007E04F9">
                          <w:rPr>
                            <w:rFonts w:hint="eastAsia"/>
                            <w:color w:val="0000FF"/>
                            <w:sz w:val="16"/>
                            <w:szCs w:val="21"/>
                          </w:rPr>
                          <w:t xml:space="preserve">0 </w:t>
                        </w:r>
                      </w:p>
                      <w:p w:rsidR="00E41B0A" w:rsidRPr="00E41B0A" w:rsidRDefault="00E41B0A" w:rsidP="00E41B0A">
                        <w:pPr>
                          <w:ind w:firstLine="320"/>
                          <w:jc w:val="center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</w:rPr>
                        </w:pPr>
                      </w:p>
                    </w:txbxContent>
                  </v:textbox>
                </v:rect>
                <v:rect id="矩形 3" o:spid="_x0000_s1030" style="position:absolute;left:3291;top:1096;width:5706;height:3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E41B0A" w:rsidRDefault="00E41B0A" w:rsidP="00E41B0A">
                        <w:pPr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ttr:</w:t>
                        </w:r>
                      </w:p>
                    </w:txbxContent>
                  </v:textbox>
                </v:rect>
                <v:rect id="矩形 7" o:spid="_x0000_s1031" style="position:absolute;left:13168;top:34575;width:39135;height:22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1015FF" w:rsidRPr="007E04F9" w:rsidRDefault="001015FF" w:rsidP="001015FF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关键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函数</w:t>
                        </w:r>
                      </w:p>
                      <w:p w:rsidR="00E41B0A" w:rsidRPr="007E04F9" w:rsidRDefault="001015FF" w:rsidP="001015FF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1015FF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start_car(self,**kwargs)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="007E04F9"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#车辆</w:t>
                        </w:r>
                        <w:r w:rsidR="007E04F9"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出发函数</w:t>
                        </w:r>
                      </w:p>
                      <w:p w:rsidR="001015FF" w:rsidRPr="007E04F9" w:rsidRDefault="001015FF" w:rsidP="007E04F9">
                        <w:pPr>
                          <w:ind w:firstLineChars="0" w:firstLine="0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1015FF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change_end_state_car(self,target_state)</w:t>
                        </w:r>
                        <w:r w:rsidR="007E04F9"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 xml:space="preserve"> #</w:t>
                        </w:r>
                        <w:r w:rsidR="007E04F9"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终止</w:t>
                        </w:r>
                        <w:r w:rsidR="007E04F9"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状态</w:t>
                        </w:r>
                        <w:r w:rsidR="007E04F9"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车辆</w:t>
                        </w:r>
                        <w:r w:rsidR="007E04F9"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修改函数</w:t>
                        </w:r>
                      </w:p>
                      <w:p w:rsidR="00E41B0A" w:rsidRPr="007E04F9" w:rsidRDefault="001015FF" w:rsidP="007E04F9">
                        <w:pPr>
                          <w:ind w:firstLineChars="0" w:firstLine="0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1015FF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change_wait_state_car(self,**kwargs)</w:t>
                        </w:r>
                        <w:r w:rsidR="007E04F9" w:rsidRPr="007E04F9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="007E04F9"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#等待</w:t>
                        </w:r>
                        <w:r w:rsidR="007E04F9"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状态车辆修改函数</w:t>
                        </w:r>
                      </w:p>
                      <w:p w:rsidR="007E04F9" w:rsidRPr="007E04F9" w:rsidRDefault="007E04F9" w:rsidP="007E04F9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plan_car_route(self,start_cross,end_cross,map_info,schedual_system_info)</w:t>
                        </w:r>
                      </w:p>
                      <w:p w:rsidR="001015FF" w:rsidRPr="007E04F9" w:rsidRDefault="001015FF" w:rsidP="001015FF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规划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路径</w:t>
                        </w:r>
                      </w:p>
                      <w:p w:rsidR="001015FF" w:rsidRPr="007E04F9" w:rsidRDefault="001015FF" w:rsidP="001015FF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#辅助函数</w:t>
                        </w:r>
                      </w:p>
                      <w:p w:rsidR="001015FF" w:rsidRPr="007E04F9" w:rsidRDefault="001015FF" w:rsidP="007E04F9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1015FF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find_target_roadID(self,has_replanpath)</w:t>
                        </w:r>
                        <w:r w:rsidRPr="007E04F9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找下一条道路</w:t>
                        </w:r>
                      </w:p>
                      <w:p w:rsidR="001015FF" w:rsidRPr="007E04F9" w:rsidRDefault="001015FF" w:rsidP="007E04F9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1015FF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set_car_direction(self,cross_baseinfo,target_roadID)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#设置车辆的</w:t>
                        </w:r>
                        <w:r w:rsidR="007E04F9"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转向</w:t>
                        </w:r>
                      </w:p>
                      <w:p w:rsidR="001015FF" w:rsidRPr="001015FF" w:rsidRDefault="001015FF" w:rsidP="007E04F9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1"/>
                          </w:rPr>
                        </w:pPr>
                      </w:p>
                    </w:txbxContent>
                  </v:textbox>
                </v:rect>
                <v:rect id="矩形 8" o:spid="_x0000_s1032" style="position:absolute;left:3116;top:35326;width:734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E41B0A" w:rsidRDefault="00E41B0A" w:rsidP="00E41B0A">
                        <w:pPr>
                          <w:pStyle w:val="af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method: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D686A" w:rsidRDefault="00141C7F" w:rsidP="009D686A">
      <w:pPr>
        <w:pStyle w:val="2"/>
      </w:pPr>
      <w:r>
        <w:rPr>
          <w:rFonts w:hint="eastAsia"/>
        </w:rPr>
        <w:t>三</w:t>
      </w:r>
      <w:r w:rsidR="009D686A">
        <w:t>）</w:t>
      </w:r>
      <w:r w:rsidR="00FD1CB2">
        <w:rPr>
          <w:rFonts w:hint="eastAsia"/>
        </w:rPr>
        <w:t>道路</w:t>
      </w:r>
      <w:r w:rsidR="00FD1CB2">
        <w:t>相关类的定义</w:t>
      </w:r>
    </w:p>
    <w:p w:rsidR="00FD1CB2" w:rsidRPr="00FD1CB2" w:rsidRDefault="00FD1CB2" w:rsidP="00FD1CB2">
      <w:pPr>
        <w:pStyle w:val="3"/>
      </w:pPr>
      <w:r>
        <w:rPr>
          <w:rFonts w:hint="eastAsia"/>
        </w:rPr>
        <w:t>1、</w:t>
      </w:r>
      <w:r w:rsidR="008659D0">
        <w:rPr>
          <w:rFonts w:hint="eastAsia"/>
        </w:rPr>
        <w:t>单个</w:t>
      </w:r>
      <w:r w:rsidR="008659D0">
        <w:t>道路的类：</w:t>
      </w:r>
      <w:r>
        <w:t>road_class</w:t>
      </w:r>
    </w:p>
    <w:p w:rsidR="009D686A" w:rsidRPr="00FD1CB2" w:rsidRDefault="009D686A" w:rsidP="00FD1CB2">
      <w:pPr>
        <w:pStyle w:val="4"/>
        <w:ind w:firstLine="482"/>
      </w:pPr>
      <w:r w:rsidRPr="00FD1CB2">
        <w:t>抽象数据结构</w:t>
      </w:r>
    </w:p>
    <w:p w:rsidR="003A5826" w:rsidRDefault="003A5826" w:rsidP="003A5826">
      <w:pPr>
        <w:ind w:firstLine="480"/>
      </w:pPr>
      <w:r>
        <w:t>C</w:t>
      </w:r>
      <w:r>
        <w:rPr>
          <w:rFonts w:hint="eastAsia"/>
        </w:rPr>
        <w:t xml:space="preserve">lass </w:t>
      </w:r>
      <w:r>
        <w:t>road_class:</w:t>
      </w:r>
    </w:p>
    <w:p w:rsidR="003A5826" w:rsidRDefault="003A5826" w:rsidP="003A5826">
      <w:pPr>
        <w:ind w:firstLine="480"/>
      </w:pPr>
      <w:r>
        <w:tab/>
        <w:t>#</w:t>
      </w:r>
      <w:r>
        <w:rPr>
          <w:rFonts w:hint="eastAsia"/>
        </w:rPr>
        <w:t>创建</w:t>
      </w:r>
    </w:p>
    <w:p w:rsidR="003A5826" w:rsidRDefault="003A5826" w:rsidP="003A5826">
      <w:pPr>
        <w:ind w:firstLine="480"/>
      </w:pPr>
      <w:r>
        <w:tab/>
        <w:t>def __init__(self,road)</w:t>
      </w:r>
    </w:p>
    <w:p w:rsidR="003A5826" w:rsidRDefault="003A5826" w:rsidP="003A5826">
      <w:pPr>
        <w:ind w:firstLine="480"/>
      </w:pPr>
      <w:r>
        <w:tab/>
      </w:r>
      <w:r>
        <w:tab/>
        <w:t>self.road_info = road #</w:t>
      </w:r>
      <w:r>
        <w:rPr>
          <w:rFonts w:hint="eastAsia"/>
        </w:rPr>
        <w:t>道路</w:t>
      </w:r>
      <w:r>
        <w:t>基本信息</w:t>
      </w:r>
    </w:p>
    <w:p w:rsidR="003A5826" w:rsidRDefault="003A5826" w:rsidP="003A5826">
      <w:pPr>
        <w:ind w:firstLine="480"/>
      </w:pPr>
      <w:r>
        <w:tab/>
      </w:r>
      <w:r>
        <w:tab/>
        <w:t>self.road_cur_time = None #</w:t>
      </w:r>
      <w:r>
        <w:rPr>
          <w:rFonts w:hint="eastAsia"/>
        </w:rPr>
        <w:t>道路</w:t>
      </w:r>
      <w:r>
        <w:t>当前时间</w:t>
      </w:r>
    </w:p>
    <w:p w:rsidR="00FD1CB2" w:rsidRDefault="00FD1CB2" w:rsidP="003A5826">
      <w:pPr>
        <w:ind w:firstLine="480"/>
      </w:pPr>
      <w:r>
        <w:tab/>
      </w:r>
      <w:r>
        <w:tab/>
        <w:t>self.road_quenes = [] #</w:t>
      </w:r>
      <w:r>
        <w:rPr>
          <w:rFonts w:hint="eastAsia"/>
        </w:rPr>
        <w:t>道路</w:t>
      </w:r>
      <w:r>
        <w:t>的车辆队列</w:t>
      </w:r>
    </w:p>
    <w:p w:rsidR="00FD1CB2" w:rsidRDefault="00FD1CB2" w:rsidP="003A5826">
      <w:pPr>
        <w:ind w:firstLine="480"/>
      </w:pPr>
      <w:r>
        <w:rPr>
          <w:rFonts w:hint="eastAsia"/>
        </w:rPr>
        <w:t>#</w:t>
      </w:r>
      <w:r>
        <w:t>设置道路当前时间</w:t>
      </w:r>
    </w:p>
    <w:p w:rsidR="00FD1CB2" w:rsidRDefault="00FD1CB2" w:rsidP="003A5826">
      <w:pPr>
        <w:ind w:firstLine="480"/>
      </w:pPr>
      <w:r>
        <w:t>def set_road_cur_time(self,cur_time):</w:t>
      </w:r>
    </w:p>
    <w:p w:rsidR="00FD1CB2" w:rsidRDefault="00FD1CB2" w:rsidP="003A5826">
      <w:pPr>
        <w:ind w:firstLine="480"/>
      </w:pPr>
      <w:r>
        <w:tab/>
        <w:t>self.road_cur_time = cur_time</w:t>
      </w:r>
    </w:p>
    <w:p w:rsidR="00FD1CB2" w:rsidRDefault="00FD1CB2" w:rsidP="003A5826">
      <w:pPr>
        <w:ind w:firstLine="480"/>
      </w:pPr>
      <w:r>
        <w:t>#</w:t>
      </w:r>
      <w:r>
        <w:rPr>
          <w:rFonts w:hint="eastAsia"/>
        </w:rPr>
        <w:t>向</w:t>
      </w:r>
      <w:r>
        <w:t>道路入队一</w:t>
      </w:r>
      <w:r>
        <w:rPr>
          <w:rFonts w:hint="eastAsia"/>
        </w:rPr>
        <w:t>辆</w:t>
      </w:r>
      <w:r>
        <w:t>车</w:t>
      </w:r>
      <w:r w:rsidR="009725F5">
        <w:rPr>
          <w:rFonts w:hint="eastAsia"/>
        </w:rPr>
        <w:t>,distance</w:t>
      </w:r>
      <w:r w:rsidR="00874558">
        <w:t>_end</w:t>
      </w:r>
      <w:r w:rsidR="009725F5">
        <w:rPr>
          <w:rFonts w:hint="eastAsia"/>
        </w:rPr>
        <w:t>:</w:t>
      </w:r>
      <w:r w:rsidR="009725F5">
        <w:rPr>
          <w:rFonts w:hint="eastAsia"/>
        </w:rPr>
        <w:t>车辆到</w:t>
      </w:r>
      <w:r w:rsidR="009725F5">
        <w:t>道路出口的距离</w:t>
      </w:r>
    </w:p>
    <w:p w:rsidR="00FD1CB2" w:rsidRDefault="00FD1CB2" w:rsidP="003A5826">
      <w:pPr>
        <w:ind w:firstLine="480"/>
      </w:pPr>
      <w:r>
        <w:t>def enquene(self,</w:t>
      </w:r>
      <w:r w:rsidR="009725F5">
        <w:t>car_ID,distance</w:t>
      </w:r>
      <w:r w:rsidR="00874558">
        <w:t>_end</w:t>
      </w:r>
      <w:r>
        <w:t xml:space="preserve"> ):</w:t>
      </w:r>
    </w:p>
    <w:p w:rsidR="00FD1CB2" w:rsidRDefault="00FD1CB2" w:rsidP="003A5826">
      <w:pPr>
        <w:ind w:firstLine="480"/>
      </w:pPr>
      <w:r>
        <w:tab/>
        <w:t>pass</w:t>
      </w:r>
    </w:p>
    <w:p w:rsidR="00FD1CB2" w:rsidRDefault="00FD1CB2" w:rsidP="00874558">
      <w:pPr>
        <w:ind w:firstLine="480"/>
      </w:pPr>
      <w:r>
        <w:t>#</w:t>
      </w:r>
      <w:r>
        <w:rPr>
          <w:rFonts w:hint="eastAsia"/>
        </w:rPr>
        <w:t>道路</w:t>
      </w:r>
      <w:r>
        <w:t>弹出一辆车</w:t>
      </w:r>
      <w:r w:rsidR="00874558">
        <w:rPr>
          <w:rFonts w:hint="eastAsia"/>
        </w:rPr>
        <w:t>，</w:t>
      </w:r>
      <w:r w:rsidR="00874558">
        <w:t>返回</w:t>
      </w:r>
      <w:r w:rsidR="00874558">
        <w:rPr>
          <w:rFonts w:hint="eastAsia"/>
        </w:rPr>
        <w:t>car</w:t>
      </w:r>
      <w:r w:rsidR="00874558">
        <w:t>ID</w:t>
      </w:r>
      <w:r w:rsidR="00874558">
        <w:rPr>
          <w:rFonts w:hint="eastAsia"/>
        </w:rPr>
        <w:t>，</w:t>
      </w:r>
      <w:r w:rsidR="00874558">
        <w:t>distance_end</w:t>
      </w:r>
    </w:p>
    <w:p w:rsidR="00FD1CB2" w:rsidRDefault="00FD1CB2" w:rsidP="003A5826">
      <w:pPr>
        <w:ind w:firstLine="480"/>
      </w:pPr>
      <w:r>
        <w:t>def dequene(self, ):</w:t>
      </w:r>
      <w:r w:rsidR="00874558">
        <w:t xml:space="preserve"> </w:t>
      </w:r>
    </w:p>
    <w:p w:rsidR="00FD1CB2" w:rsidRDefault="00FD1CB2" w:rsidP="003A5826">
      <w:pPr>
        <w:ind w:firstLine="480"/>
      </w:pPr>
      <w:r>
        <w:tab/>
        <w:t>pass</w:t>
      </w:r>
    </w:p>
    <w:p w:rsidR="009725F5" w:rsidRPr="00874558" w:rsidRDefault="009725F5" w:rsidP="00874558">
      <w:pPr>
        <w:ind w:firstLine="480"/>
      </w:pPr>
      <w:r>
        <w:t>#</w:t>
      </w:r>
      <w:r>
        <w:t>访问道路第一优先级的车辆</w:t>
      </w:r>
      <w:r w:rsidR="00874558">
        <w:rPr>
          <w:rFonts w:hint="eastAsia"/>
        </w:rPr>
        <w:t>，</w:t>
      </w:r>
      <w:r w:rsidR="00874558">
        <w:t>返回</w:t>
      </w:r>
      <w:r w:rsidR="00874558">
        <w:rPr>
          <w:rFonts w:hint="eastAsia"/>
        </w:rPr>
        <w:t>car</w:t>
      </w:r>
      <w:r w:rsidR="00874558">
        <w:t>ID</w:t>
      </w:r>
      <w:r w:rsidR="00874558">
        <w:rPr>
          <w:rFonts w:hint="eastAsia"/>
        </w:rPr>
        <w:t>，</w:t>
      </w:r>
      <w:r w:rsidR="00874558">
        <w:t>distance_end</w:t>
      </w:r>
    </w:p>
    <w:p w:rsidR="009725F5" w:rsidRDefault="009725F5" w:rsidP="003A5826">
      <w:pPr>
        <w:ind w:firstLine="480"/>
      </w:pPr>
      <w:r>
        <w:t>def first_car(self):</w:t>
      </w:r>
    </w:p>
    <w:p w:rsidR="009725F5" w:rsidRDefault="009725F5" w:rsidP="003A5826">
      <w:pPr>
        <w:ind w:firstLine="480"/>
      </w:pPr>
      <w:r>
        <w:tab/>
        <w:t>pass</w:t>
      </w:r>
    </w:p>
    <w:p w:rsidR="00874558" w:rsidRDefault="009725F5" w:rsidP="003A5826">
      <w:pPr>
        <w:ind w:firstLine="480"/>
      </w:pPr>
      <w:r>
        <w:t>#</w:t>
      </w:r>
      <w:r>
        <w:rPr>
          <w:rFonts w:hint="eastAsia"/>
        </w:rPr>
        <w:t>访问</w:t>
      </w:r>
      <w:r>
        <w:t>道路最低优先级的车辆</w:t>
      </w:r>
      <w:r w:rsidR="00874558">
        <w:rPr>
          <w:rFonts w:hint="eastAsia"/>
        </w:rPr>
        <w:t>，</w:t>
      </w:r>
      <w:r w:rsidR="00874558">
        <w:t>返回</w:t>
      </w:r>
      <w:r w:rsidR="00874558">
        <w:rPr>
          <w:rFonts w:hint="eastAsia"/>
        </w:rPr>
        <w:t>car</w:t>
      </w:r>
      <w:r w:rsidR="00874558">
        <w:t>ID</w:t>
      </w:r>
      <w:r w:rsidR="00874558">
        <w:rPr>
          <w:rFonts w:hint="eastAsia"/>
        </w:rPr>
        <w:t>，</w:t>
      </w:r>
      <w:r w:rsidR="00874558">
        <w:rPr>
          <w:rFonts w:hint="eastAsia"/>
        </w:rPr>
        <w:t>distanc</w:t>
      </w:r>
      <w:r w:rsidR="00874558">
        <w:t>e_begin</w:t>
      </w:r>
    </w:p>
    <w:p w:rsidR="009725F5" w:rsidRDefault="009725F5" w:rsidP="003A5826">
      <w:pPr>
        <w:ind w:firstLine="480"/>
      </w:pPr>
      <w:r>
        <w:t>Def last_car(self):</w:t>
      </w:r>
      <w:r w:rsidR="00874558">
        <w:t xml:space="preserve">  #distance_begin</w:t>
      </w:r>
      <w:r w:rsidR="00874558">
        <w:rPr>
          <w:rFonts w:hint="eastAsia"/>
        </w:rPr>
        <w:t>是</w:t>
      </w:r>
      <w:r w:rsidR="00874558">
        <w:t>车辆到</w:t>
      </w:r>
      <w:r w:rsidR="00874558">
        <w:rPr>
          <w:rFonts w:hint="eastAsia"/>
        </w:rPr>
        <w:t>道路</w:t>
      </w:r>
      <w:r w:rsidR="00874558">
        <w:t>入口的距离</w:t>
      </w:r>
    </w:p>
    <w:p w:rsidR="009725F5" w:rsidRPr="009725F5" w:rsidRDefault="009725F5" w:rsidP="003A5826">
      <w:pPr>
        <w:ind w:firstLine="480"/>
      </w:pPr>
      <w:r>
        <w:tab/>
        <w:t>pass</w:t>
      </w:r>
    </w:p>
    <w:p w:rsidR="00FD1CB2" w:rsidRDefault="00FD1CB2" w:rsidP="003A5826">
      <w:pPr>
        <w:ind w:firstLine="480"/>
      </w:pPr>
      <w:r>
        <w:t>#</w:t>
      </w:r>
      <w:r>
        <w:rPr>
          <w:rFonts w:hint="eastAsia"/>
        </w:rPr>
        <w:t>按照</w:t>
      </w:r>
      <w:r>
        <w:t>道路上车辆的优先级，迭代</w:t>
      </w:r>
      <w:r>
        <w:rPr>
          <w:rFonts w:hint="eastAsia"/>
        </w:rPr>
        <w:t>遍历</w:t>
      </w:r>
      <w:r>
        <w:t>每一辆车</w:t>
      </w:r>
      <w:r>
        <w:rPr>
          <w:rFonts w:hint="eastAsia"/>
        </w:rPr>
        <w:t>，</w:t>
      </w:r>
      <w:r>
        <w:t>为车辆遍历服务</w:t>
      </w:r>
    </w:p>
    <w:p w:rsidR="00FD1CB2" w:rsidRDefault="00FD1CB2" w:rsidP="003A5826">
      <w:pPr>
        <w:ind w:firstLine="480"/>
      </w:pPr>
      <w:r>
        <w:t>def yield_car(self):</w:t>
      </w:r>
      <w:r w:rsidR="00874558">
        <w:t xml:space="preserve"> #</w:t>
      </w:r>
      <w:r w:rsidR="00874558">
        <w:t>返回</w:t>
      </w:r>
      <w:r w:rsidR="00874558">
        <w:rPr>
          <w:rFonts w:hint="eastAsia"/>
        </w:rPr>
        <w:t>car</w:t>
      </w:r>
      <w:r w:rsidR="00874558">
        <w:t>ID</w:t>
      </w:r>
      <w:r w:rsidR="00874558">
        <w:rPr>
          <w:rFonts w:hint="eastAsia"/>
        </w:rPr>
        <w:t>、</w:t>
      </w:r>
      <w:r w:rsidR="00874558">
        <w:t>distance_end:</w:t>
      </w:r>
      <w:r w:rsidR="00874558">
        <w:t>到</w:t>
      </w:r>
      <w:r w:rsidR="00874558">
        <w:rPr>
          <w:rFonts w:hint="eastAsia"/>
        </w:rPr>
        <w:t>道路</w:t>
      </w:r>
      <w:r w:rsidR="00874558">
        <w:t>出口的距离</w:t>
      </w:r>
    </w:p>
    <w:p w:rsidR="00FD1CB2" w:rsidRDefault="00FD1CB2" w:rsidP="003A5826">
      <w:pPr>
        <w:ind w:firstLine="480"/>
      </w:pPr>
      <w:r>
        <w:tab/>
        <w:t>pass</w:t>
      </w:r>
    </w:p>
    <w:p w:rsidR="009D1C98" w:rsidRDefault="009D1C98" w:rsidP="009D1C98">
      <w:pPr>
        <w:pStyle w:val="4"/>
        <w:ind w:firstLine="482"/>
      </w:pPr>
      <w:r>
        <w:rPr>
          <w:rFonts w:hint="eastAsia"/>
        </w:rPr>
        <w:t>重要</w:t>
      </w:r>
      <w:r>
        <w:t>的方法</w:t>
      </w:r>
    </w:p>
    <w:p w:rsidR="009D1C98" w:rsidRDefault="009D1C98" w:rsidP="009D1C98">
      <w:pPr>
        <w:ind w:firstLine="480"/>
      </w:pPr>
      <w:r>
        <w:rPr>
          <w:rFonts w:hint="eastAsia"/>
        </w:rPr>
        <w:t>#</w:t>
      </w:r>
      <w:r>
        <w:t>将车辆加入道路</w:t>
      </w:r>
    </w:p>
    <w:p w:rsidR="009D1C98" w:rsidRDefault="009D1C98" w:rsidP="009D1C98">
      <w:pPr>
        <w:ind w:firstLine="480"/>
      </w:pPr>
      <w:r>
        <w:rPr>
          <w:rFonts w:hint="eastAsia"/>
        </w:rPr>
        <w:t>#</w:t>
      </w:r>
      <w:r>
        <w:t>将车辆弹出道路</w:t>
      </w:r>
    </w:p>
    <w:p w:rsidR="009D1C98" w:rsidRDefault="009D1C98" w:rsidP="009D1C98">
      <w:pPr>
        <w:ind w:firstLine="480"/>
      </w:pPr>
      <w:r>
        <w:t>#</w:t>
      </w:r>
      <w:r>
        <w:rPr>
          <w:rFonts w:hint="eastAsia"/>
        </w:rPr>
        <w:t>访问道路</w:t>
      </w:r>
      <w:r>
        <w:t>第一优先级的</w:t>
      </w:r>
      <w:r>
        <w:rPr>
          <w:rFonts w:hint="eastAsia"/>
        </w:rPr>
        <w:t>车辆</w:t>
      </w:r>
    </w:p>
    <w:p w:rsidR="009D1C98" w:rsidRDefault="009D1C98" w:rsidP="009D1C98">
      <w:pPr>
        <w:ind w:firstLine="480"/>
      </w:pPr>
      <w:r>
        <w:t>#</w:t>
      </w:r>
      <w:r>
        <w:t>访问道路</w:t>
      </w:r>
      <w:r>
        <w:rPr>
          <w:rFonts w:hint="eastAsia"/>
        </w:rPr>
        <w:t>最低</w:t>
      </w:r>
      <w:r>
        <w:t>优先级的车辆</w:t>
      </w:r>
    </w:p>
    <w:p w:rsidR="009D1C98" w:rsidRDefault="009D1C98" w:rsidP="009D1C98">
      <w:pPr>
        <w:ind w:firstLine="480"/>
      </w:pPr>
      <w:r>
        <w:t>#</w:t>
      </w:r>
      <w:r>
        <w:rPr>
          <w:rFonts w:hint="eastAsia"/>
        </w:rPr>
        <w:t>按照</w:t>
      </w:r>
      <w:r>
        <w:t>优先级顺序遍历访问道路的每一辆车</w:t>
      </w:r>
    </w:p>
    <w:p w:rsidR="007E04F9" w:rsidRDefault="007E04F9" w:rsidP="009D1C98">
      <w:pPr>
        <w:ind w:firstLine="480"/>
      </w:pPr>
    </w:p>
    <w:p w:rsidR="007E04F9" w:rsidRDefault="00AD0635" w:rsidP="007E04F9">
      <w:pPr>
        <w:pStyle w:val="4"/>
        <w:ind w:firstLine="482"/>
      </w:pPr>
      <w:r>
        <w:t>cross</w:t>
      </w:r>
      <w:r w:rsidR="007E04F9">
        <w:t>_class</w:t>
      </w:r>
      <w:r w:rsidR="007E04F9">
        <w:rPr>
          <w:rFonts w:hint="eastAsia"/>
        </w:rPr>
        <w:t>小结</w:t>
      </w:r>
    </w:p>
    <w:p w:rsidR="007E04F9" w:rsidRPr="007E04F9" w:rsidRDefault="007E04F9" w:rsidP="007E04F9">
      <w:pPr>
        <w:ind w:firstLine="48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6889C94" wp14:editId="11EB90EA">
                <wp:extent cx="5274310" cy="3606394"/>
                <wp:effectExtent l="0" t="0" r="254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16736" y="29233"/>
                            <a:ext cx="3913632" cy="6803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35" w:rsidRPr="00AD0635" w:rsidRDefault="00AD0635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21"/>
                                </w:rPr>
                              </w:pP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21"/>
                                </w:rPr>
                                <w:t>self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21"/>
                                </w:rPr>
                                <w:t>.road_baseinfo = road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21"/>
                                </w:rPr>
                                <w:br/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21"/>
                                </w:rPr>
                                <w:t>self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21"/>
                                </w:rPr>
                                <w:t>.from_to_quene = []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21"/>
                                </w:rPr>
                                <w:br/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21"/>
                                </w:rPr>
                                <w:t>self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21"/>
                                </w:rPr>
                                <w:t>.to_from_quene = []</w:t>
                              </w:r>
                            </w:p>
                            <w:p w:rsidR="007E04F9" w:rsidRPr="00AD0635" w:rsidRDefault="007E04F9" w:rsidP="007E04F9">
                              <w:pPr>
                                <w:ind w:firstLine="320"/>
                                <w:jc w:val="center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29184" y="109691"/>
                            <a:ext cx="570586" cy="3584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4F9" w:rsidRDefault="007E04F9" w:rsidP="007E04F9">
                              <w:pPr>
                                <w:ind w:firstLineChars="0" w:firstLine="0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ttr: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65707" y="882540"/>
                            <a:ext cx="3913505" cy="2687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4F9" w:rsidRPr="00AD0635" w:rsidRDefault="007E04F9" w:rsidP="007E04F9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AD0635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关键</w:t>
                              </w:r>
                              <w:r w:rsidRPr="00AD0635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函数</w:t>
                              </w:r>
                            </w:p>
                            <w:p w:rsidR="00AD0635" w:rsidRPr="00AD0635" w:rsidRDefault="00566F64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遍历道路上的每一辆车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br/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yield_car(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 crossID)</w:t>
                              </w:r>
                            </w:p>
                            <w:p w:rsidR="00AD0635" w:rsidRDefault="00566F64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弹出道路上往当前路口行驶的最高优先级的车辆：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br/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dequene(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,crossID):</w:t>
                              </w:r>
                            </w:p>
                            <w:p w:rsidR="00AD0635" w:rsidRDefault="00566F64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将车辆加入道路的某个车道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br/>
                              </w:r>
                              <w:r w:rsidR="00AD0635"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80"/>
                                  <w:kern w:val="0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enqune_car(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="00AD0635"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 carID, distance_end, crossID, channelID):</w:t>
                              </w:r>
                            </w:p>
                            <w:p w:rsidR="00AD0635" w:rsidRPr="00AD0635" w:rsidRDefault="00AD0635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#访问道路上往当前路口行驶的最高优先级的车辆：道路上有车辆就返回：队列元素；道路上没有车辆就返回：-1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br/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first_car(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,crossID):</w:t>
                              </w:r>
                            </w:p>
                            <w:p w:rsidR="00AD0635" w:rsidRPr="00AD0635" w:rsidRDefault="00AD0635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#访问道路上往当前路口行驶的,每个车道最后的一辆车：返回：车辆、车道号; 或者-1;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br/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last_car(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94558D"/>
                                  <w:kern w:val="0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AD0635"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,crossID):</w:t>
                              </w:r>
                            </w:p>
                            <w:p w:rsidR="007E04F9" w:rsidRPr="007E04F9" w:rsidRDefault="007E04F9" w:rsidP="007E04F9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42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:rsidR="007E04F9" w:rsidRPr="001015FF" w:rsidRDefault="007E04F9" w:rsidP="007E04F9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04357" y="911924"/>
                            <a:ext cx="734399" cy="3956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4F9" w:rsidRDefault="007E04F9" w:rsidP="007E04F9">
                              <w:pPr>
                                <w:pStyle w:val="af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method: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889C94" id="画布 12" o:spid="_x0000_s1033" editas="canvas" style="width:415.3pt;height:283.95pt;mso-position-horizontal-relative:char;mso-position-vertical-relative:line" coordsize="52743,3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">
                <v:shape id="_x0000_s1034" type="#_x0000_t75" style="position:absolute;width:52743;height:36061;visibility:visible;mso-wrap-style:square">
                  <v:fill o:detectmouseclick="t"/>
                  <v:path o:connecttype="none"/>
                </v:shape>
                <v:rect id="矩形 6" o:spid="_x0000_s1035" style="position:absolute;left:13167;top:292;width:39136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AD0635" w:rsidRPr="00AD0635" w:rsidRDefault="00AD0635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1"/>
                          </w:rPr>
                        </w:pPr>
                        <w:r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21"/>
                          </w:rPr>
                          <w:t>self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1"/>
                          </w:rPr>
                          <w:t>.road_baseinfo = road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1"/>
                          </w:rPr>
                          <w:br/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21"/>
                          </w:rPr>
                          <w:t>self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1"/>
                          </w:rPr>
                          <w:t>.from_to_quene = []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1"/>
                          </w:rPr>
                          <w:br/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21"/>
                          </w:rPr>
                          <w:t>self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1"/>
                          </w:rPr>
                          <w:t>.to_from_quene = []</w:t>
                        </w:r>
                      </w:p>
                      <w:p w:rsidR="007E04F9" w:rsidRPr="00AD0635" w:rsidRDefault="007E04F9" w:rsidP="007E04F9">
                        <w:pPr>
                          <w:ind w:firstLine="320"/>
                          <w:jc w:val="center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</w:rPr>
                        </w:pPr>
                      </w:p>
                    </w:txbxContent>
                  </v:textbox>
                </v:rect>
                <v:rect id="矩形 9" o:spid="_x0000_s1036" style="position:absolute;left:3291;top:1096;width:5706;height:3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7E04F9" w:rsidRDefault="007E04F9" w:rsidP="007E04F9">
                        <w:pPr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ttr:</w:t>
                        </w:r>
                      </w:p>
                    </w:txbxContent>
                  </v:textbox>
                </v:rect>
                <v:rect id="矩形 10" o:spid="_x0000_s1037" style="position:absolute;left:12657;top:8825;width:39135;height:26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:rsidR="007E04F9" w:rsidRPr="00AD0635" w:rsidRDefault="007E04F9" w:rsidP="007E04F9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AD0635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关键</w:t>
                        </w:r>
                        <w:r w:rsidRPr="00AD0635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函数</w:t>
                        </w:r>
                      </w:p>
                      <w:p w:rsidR="00AD0635" w:rsidRPr="00AD0635" w:rsidRDefault="00566F64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遍历道路上的每一辆车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br/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yield_car(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16"/>
                            <w:szCs w:val="16"/>
                          </w:rPr>
                          <w:t>self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, crossID)</w:t>
                        </w:r>
                      </w:p>
                      <w:p w:rsidR="00AD0635" w:rsidRDefault="00566F64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弹出道路上往当前路口行驶的最高优先级的车辆：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br/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dequene(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16"/>
                            <w:szCs w:val="16"/>
                          </w:rPr>
                          <w:t>self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,crossID):</w:t>
                        </w:r>
                      </w:p>
                      <w:p w:rsidR="00AD0635" w:rsidRDefault="00566F64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将车辆加入道路的某个车道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br/>
                        </w:r>
                        <w:r w:rsidR="00AD0635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80"/>
                            <w:kern w:val="0"/>
                            <w:sz w:val="16"/>
                            <w:szCs w:val="16"/>
                          </w:rPr>
                          <w:t>d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enqune_car(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16"/>
                            <w:szCs w:val="16"/>
                          </w:rPr>
                          <w:t>self</w:t>
                        </w:r>
                        <w:r w:rsidR="00AD0635"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, carID, distance_end, crossID, channelID):</w:t>
                        </w:r>
                      </w:p>
                      <w:p w:rsidR="00AD0635" w:rsidRPr="00AD0635" w:rsidRDefault="00AD0635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#访问道路上往当前路口行驶的最高优先级的车辆：道路上有车辆就返回：队列元素；道路上没有车辆就返回：-1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br/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first_car(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16"/>
                            <w:szCs w:val="16"/>
                          </w:rPr>
                          <w:t>self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,crossID):</w:t>
                        </w:r>
                      </w:p>
                      <w:p w:rsidR="00AD0635" w:rsidRPr="00AD0635" w:rsidRDefault="00AD0635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#访问道路上往当前路口行驶的,每个车道最后的一辆车：返回：车辆、车道号; 或者-1;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br/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last_car(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94558D"/>
                            <w:kern w:val="0"/>
                            <w:sz w:val="16"/>
                            <w:szCs w:val="16"/>
                          </w:rPr>
                          <w:t>self</w:t>
                        </w:r>
                        <w:r w:rsidRPr="00AD0635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,crossID):</w:t>
                        </w:r>
                      </w:p>
                      <w:p w:rsidR="007E04F9" w:rsidRPr="007E04F9" w:rsidRDefault="007E04F9" w:rsidP="007E04F9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42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:rsidR="007E04F9" w:rsidRPr="001015FF" w:rsidRDefault="007E04F9" w:rsidP="007E04F9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1"/>
                          </w:rPr>
                        </w:pPr>
                      </w:p>
                    </w:txbxContent>
                  </v:textbox>
                </v:rect>
                <v:rect id="矩形 11" o:spid="_x0000_s1038" style="position:absolute;left:3043;top:9119;width:734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:rsidR="007E04F9" w:rsidRDefault="007E04F9" w:rsidP="007E04F9">
                        <w:pPr>
                          <w:pStyle w:val="af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method: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1CB2" w:rsidRDefault="00FD1CB2" w:rsidP="00FD1CB2">
      <w:pPr>
        <w:pStyle w:val="3"/>
      </w:pPr>
      <w:r>
        <w:rPr>
          <w:rFonts w:hint="eastAsia"/>
        </w:rPr>
        <w:t>2、</w:t>
      </w:r>
      <w:r w:rsidR="008659D0">
        <w:rPr>
          <w:rFonts w:hint="eastAsia"/>
        </w:rPr>
        <w:t>道路</w:t>
      </w:r>
      <w:r w:rsidR="008659D0">
        <w:t>上队列的类：</w:t>
      </w:r>
      <w:r>
        <w:t>road</w:t>
      </w:r>
      <w:r w:rsidR="009725F5">
        <w:t>_quenes</w:t>
      </w:r>
    </w:p>
    <w:p w:rsidR="009725F5" w:rsidRDefault="00EF7667" w:rsidP="009725F5">
      <w:pPr>
        <w:ind w:firstLine="480"/>
      </w:pPr>
      <w:r>
        <w:rPr>
          <w:rFonts w:hint="eastAsia"/>
        </w:rPr>
        <w:t>道路</w:t>
      </w:r>
      <w:r>
        <w:t>上队列的要求：</w:t>
      </w:r>
      <w:r>
        <w:rPr>
          <w:rFonts w:hint="eastAsia"/>
        </w:rPr>
        <w:t>道路</w:t>
      </w:r>
      <w:r>
        <w:t>的</w:t>
      </w:r>
      <w:r>
        <w:rPr>
          <w:rFonts w:hint="eastAsia"/>
        </w:rPr>
        <w:t>每一个</w:t>
      </w:r>
      <w:r>
        <w:t>方向都有一个队列，</w:t>
      </w:r>
      <w:r>
        <w:rPr>
          <w:rFonts w:hint="eastAsia"/>
        </w:rPr>
        <w:t>这个</w:t>
      </w:r>
      <w:r>
        <w:t>队列要管理这个方向的所有车道的车辆</w:t>
      </w:r>
      <w:r w:rsidR="00C225BA">
        <w:rPr>
          <w:rFonts w:hint="eastAsia"/>
        </w:rPr>
        <w:t>，</w:t>
      </w:r>
      <w:r w:rsidR="00C225BA">
        <w:t>这个队列中车辆排序的方法是</w:t>
      </w:r>
      <w:r w:rsidR="00C225BA">
        <w:rPr>
          <w:rFonts w:hint="eastAsia"/>
        </w:rPr>
        <w:t>：</w:t>
      </w:r>
      <w:r w:rsidR="00C225BA">
        <w:t>先按照</w:t>
      </w:r>
      <w:r w:rsidR="00C225BA">
        <w:rPr>
          <w:rFonts w:hint="eastAsia"/>
        </w:rPr>
        <w:t>‘距离</w:t>
      </w:r>
      <w:r w:rsidR="00C225BA">
        <w:t>道路出口的距离</w:t>
      </w:r>
      <w:r w:rsidR="00C225BA">
        <w:rPr>
          <w:rFonts w:hint="eastAsia"/>
        </w:rPr>
        <w:t>’排序</w:t>
      </w:r>
      <w:r w:rsidR="00C225BA">
        <w:t>，再按照车道</w:t>
      </w:r>
      <w:r w:rsidR="00C225BA">
        <w:t>ID</w:t>
      </w:r>
      <w:r w:rsidR="00C225BA">
        <w:t>排序</w:t>
      </w:r>
      <w:r w:rsidR="00C225BA">
        <w:rPr>
          <w:rFonts w:hint="eastAsia"/>
        </w:rPr>
        <w:t>。</w:t>
      </w:r>
    </w:p>
    <w:p w:rsidR="00C225BA" w:rsidRPr="00C225BA" w:rsidRDefault="00C225BA" w:rsidP="009725F5">
      <w:pPr>
        <w:ind w:firstLine="480"/>
      </w:pPr>
      <w:r>
        <w:rPr>
          <w:rFonts w:hint="eastAsia"/>
        </w:rPr>
        <w:t>这样</w:t>
      </w:r>
      <w:r>
        <w:t>才能保证</w:t>
      </w:r>
      <w:r>
        <w:rPr>
          <w:rFonts w:hint="eastAsia"/>
        </w:rPr>
        <w:t>道路</w:t>
      </w:r>
      <w:r>
        <w:t>整个方向上的车辆优先级顺序。</w:t>
      </w:r>
    </w:p>
    <w:p w:rsidR="003A5826" w:rsidRPr="003A5826" w:rsidRDefault="003A5826" w:rsidP="003A5826">
      <w:pPr>
        <w:ind w:firstLine="480"/>
      </w:pPr>
      <w:r>
        <w:tab/>
      </w:r>
      <w:r>
        <w:tab/>
      </w:r>
    </w:p>
    <w:p w:rsidR="00CA5200" w:rsidRDefault="00141C7F" w:rsidP="009D686A">
      <w:pPr>
        <w:pStyle w:val="2"/>
      </w:pPr>
      <w:r>
        <w:rPr>
          <w:rFonts w:hint="eastAsia"/>
        </w:rPr>
        <w:t>四</w:t>
      </w:r>
      <w:r w:rsidR="009D686A">
        <w:t>）</w:t>
      </w:r>
      <w:r w:rsidR="00CA5200">
        <w:rPr>
          <w:rFonts w:hint="eastAsia"/>
        </w:rPr>
        <w:t>路口</w:t>
      </w:r>
      <w:r w:rsidR="00CA5200">
        <w:t>相关类的定义</w:t>
      </w:r>
    </w:p>
    <w:p w:rsidR="009D686A" w:rsidRDefault="008659D0" w:rsidP="00CA5200">
      <w:pPr>
        <w:pStyle w:val="3"/>
      </w:pPr>
      <w:r>
        <w:t>1</w:t>
      </w:r>
      <w:r>
        <w:rPr>
          <w:rFonts w:hint="eastAsia"/>
        </w:rPr>
        <w:t>、单个</w:t>
      </w:r>
      <w:r>
        <w:t>路口的类：</w:t>
      </w:r>
      <w:r w:rsidR="009D686A">
        <w:t>cross_class</w:t>
      </w:r>
    </w:p>
    <w:p w:rsidR="00CA5200" w:rsidRDefault="00CA5200" w:rsidP="00AD0635">
      <w:pPr>
        <w:pStyle w:val="4"/>
        <w:ind w:firstLine="482"/>
      </w:pPr>
      <w:r>
        <w:rPr>
          <w:rFonts w:hint="eastAsia"/>
        </w:rPr>
        <w:t>抽象</w:t>
      </w:r>
      <w:r>
        <w:t>数据类型</w:t>
      </w:r>
    </w:p>
    <w:p w:rsidR="00CA5200" w:rsidRDefault="00CA5200" w:rsidP="00CA5200">
      <w:pPr>
        <w:ind w:firstLine="480"/>
      </w:pPr>
      <w:r>
        <w:t>class cross_class:</w:t>
      </w:r>
    </w:p>
    <w:p w:rsidR="00CA5200" w:rsidRDefault="00CA5200" w:rsidP="00CA5200">
      <w:pPr>
        <w:ind w:firstLine="480"/>
      </w:pPr>
      <w:r>
        <w:tab/>
        <w:t>#</w:t>
      </w:r>
      <w:r>
        <w:rPr>
          <w:rFonts w:hint="eastAsia"/>
        </w:rPr>
        <w:t>创建</w:t>
      </w:r>
    </w:p>
    <w:p w:rsidR="00CA5200" w:rsidRDefault="00CA5200" w:rsidP="00CA5200">
      <w:pPr>
        <w:ind w:firstLine="480"/>
      </w:pPr>
      <w:r>
        <w:tab/>
        <w:t>def __init__</w:t>
      </w:r>
      <w:r>
        <w:rPr>
          <w:rFonts w:hint="eastAsia"/>
        </w:rPr>
        <w:t>(self,cross):</w:t>
      </w:r>
    </w:p>
    <w:p w:rsidR="00CA5200" w:rsidRDefault="00CA5200" w:rsidP="00CA5200">
      <w:pPr>
        <w:ind w:firstLine="480"/>
      </w:pPr>
      <w:r>
        <w:tab/>
      </w:r>
      <w:r>
        <w:tab/>
        <w:t>self.cross_info = cross #</w:t>
      </w:r>
      <w:r>
        <w:rPr>
          <w:rFonts w:hint="eastAsia"/>
        </w:rPr>
        <w:t>路口</w:t>
      </w:r>
      <w:r>
        <w:t>的基本信息</w:t>
      </w:r>
    </w:p>
    <w:p w:rsidR="008659D0" w:rsidRDefault="008659D0" w:rsidP="00CA5200">
      <w:pPr>
        <w:ind w:firstLine="480"/>
      </w:pPr>
      <w:r>
        <w:tab/>
      </w:r>
      <w:r>
        <w:tab/>
        <w:t>self.cross_cur_time = None #</w:t>
      </w:r>
      <w:r>
        <w:rPr>
          <w:rFonts w:hint="eastAsia"/>
        </w:rPr>
        <w:t>路口</w:t>
      </w:r>
      <w:r>
        <w:t>当前的时间</w:t>
      </w:r>
    </w:p>
    <w:p w:rsidR="00CA5200" w:rsidRDefault="00CA5200" w:rsidP="00CA5200">
      <w:pPr>
        <w:ind w:firstLine="480"/>
      </w:pPr>
      <w:r>
        <w:tab/>
      </w:r>
      <w:r>
        <w:tab/>
        <w:t>self.cross_</w:t>
      </w:r>
      <w:r w:rsidR="00876B1B">
        <w:t>begin</w:t>
      </w:r>
      <w:r w:rsidR="008659D0">
        <w:t>_carport =  #</w:t>
      </w:r>
      <w:r w:rsidR="008659D0">
        <w:rPr>
          <w:rFonts w:hint="eastAsia"/>
        </w:rPr>
        <w:t>未出发</w:t>
      </w:r>
      <w:r w:rsidR="008659D0">
        <w:t>车辆的车库</w:t>
      </w:r>
    </w:p>
    <w:p w:rsidR="008659D0" w:rsidRDefault="008659D0" w:rsidP="00CA5200">
      <w:pPr>
        <w:ind w:firstLine="480"/>
      </w:pPr>
      <w:r>
        <w:tab/>
      </w:r>
      <w:r>
        <w:tab/>
        <w:t>self.cross_</w:t>
      </w:r>
      <w:r w:rsidR="00876B1B">
        <w:t>end</w:t>
      </w:r>
      <w:r>
        <w:t>_carport =  #</w:t>
      </w:r>
      <w:r>
        <w:rPr>
          <w:rFonts w:hint="eastAsia"/>
        </w:rPr>
        <w:t>到达目的地</w:t>
      </w:r>
      <w:r>
        <w:t>车辆的车库</w:t>
      </w:r>
    </w:p>
    <w:p w:rsidR="008659D0" w:rsidRDefault="008659D0" w:rsidP="00CA5200">
      <w:pPr>
        <w:ind w:firstLine="480"/>
      </w:pPr>
      <w:r>
        <w:tab/>
        <w:t>#</w:t>
      </w:r>
      <w:r>
        <w:rPr>
          <w:rFonts w:hint="eastAsia"/>
        </w:rPr>
        <w:t>设置</w:t>
      </w:r>
      <w:r>
        <w:t>路口的当前时间</w:t>
      </w:r>
    </w:p>
    <w:p w:rsidR="008659D0" w:rsidRDefault="008659D0" w:rsidP="008659D0">
      <w:pPr>
        <w:ind w:left="360" w:firstLine="480"/>
      </w:pPr>
      <w:r>
        <w:t>def set_</w:t>
      </w:r>
      <w:r w:rsidRPr="008659D0">
        <w:t xml:space="preserve"> </w:t>
      </w:r>
      <w:r>
        <w:t>cross_cur_time(self,cur_time):</w:t>
      </w:r>
    </w:p>
    <w:p w:rsidR="008659D0" w:rsidRDefault="008659D0" w:rsidP="008659D0">
      <w:pPr>
        <w:ind w:firstLine="480"/>
      </w:pPr>
      <w:r>
        <w:tab/>
      </w:r>
      <w:r>
        <w:tab/>
        <w:t>self.</w:t>
      </w:r>
      <w:r w:rsidRPr="008659D0">
        <w:t xml:space="preserve"> </w:t>
      </w:r>
      <w:r>
        <w:t>cross_cur_time = cur_time</w:t>
      </w:r>
    </w:p>
    <w:p w:rsidR="00AD0635" w:rsidRDefault="00AD0635" w:rsidP="008659D0">
      <w:pPr>
        <w:ind w:firstLine="480"/>
      </w:pPr>
      <w:r>
        <w:tab/>
        <w:t>#</w:t>
      </w:r>
      <w:r>
        <w:rPr>
          <w:rFonts w:hint="eastAsia"/>
        </w:rPr>
        <w:t>将</w:t>
      </w:r>
      <w:r>
        <w:t>未出发的车辆加入路口的未出发车库</w:t>
      </w:r>
    </w:p>
    <w:p w:rsidR="00AD0635" w:rsidRDefault="00AD0635" w:rsidP="008659D0">
      <w:pPr>
        <w:ind w:firstLine="480"/>
      </w:pPr>
      <w:r>
        <w:tab/>
        <w:t>def enquene_begin_caport(self,elem):</w:t>
      </w:r>
    </w:p>
    <w:p w:rsidR="00AD0635" w:rsidRPr="00AD0635" w:rsidRDefault="00AD0635" w:rsidP="008659D0">
      <w:pPr>
        <w:ind w:firstLine="480"/>
      </w:pPr>
      <w:r>
        <w:tab/>
      </w:r>
      <w:r>
        <w:tab/>
        <w:t>pass</w:t>
      </w:r>
    </w:p>
    <w:p w:rsidR="008659D0" w:rsidRDefault="008659D0" w:rsidP="008659D0">
      <w:pPr>
        <w:ind w:firstLine="480"/>
      </w:pPr>
      <w:r>
        <w:tab/>
        <w:t>#</w:t>
      </w:r>
      <w:r w:rsidR="00876B1B">
        <w:rPr>
          <w:rFonts w:hint="eastAsia"/>
        </w:rPr>
        <w:t>访问</w:t>
      </w:r>
      <w:r w:rsidR="00876B1B">
        <w:t>未出发车库的第一优先级车辆</w:t>
      </w:r>
      <w:r w:rsidR="00874558">
        <w:rPr>
          <w:rFonts w:hint="eastAsia"/>
        </w:rPr>
        <w:t>，返回</w:t>
      </w:r>
      <w:r w:rsidR="00874558">
        <w:t>未出发车辆的</w:t>
      </w:r>
      <w:r w:rsidR="00874558">
        <w:rPr>
          <w:rFonts w:hint="eastAsia"/>
        </w:rPr>
        <w:t>car</w:t>
      </w:r>
      <w:r w:rsidR="00874558">
        <w:t>ID</w:t>
      </w:r>
    </w:p>
    <w:p w:rsidR="00876B1B" w:rsidRDefault="00876B1B" w:rsidP="008659D0">
      <w:pPr>
        <w:ind w:firstLine="480"/>
      </w:pPr>
      <w:r>
        <w:tab/>
        <w:t xml:space="preserve">def </w:t>
      </w:r>
      <w:r w:rsidR="00AD0635">
        <w:t>peek_begin_carport</w:t>
      </w:r>
      <w:r>
        <w:t>(self):</w:t>
      </w:r>
    </w:p>
    <w:p w:rsidR="00876B1B" w:rsidRDefault="00876B1B" w:rsidP="008659D0">
      <w:pPr>
        <w:ind w:firstLine="480"/>
      </w:pPr>
      <w:r>
        <w:tab/>
      </w:r>
      <w:r>
        <w:tab/>
        <w:t>pass</w:t>
      </w:r>
    </w:p>
    <w:p w:rsidR="00876B1B" w:rsidRDefault="00876B1B" w:rsidP="008659D0">
      <w:pPr>
        <w:ind w:firstLine="480"/>
      </w:pPr>
      <w:r>
        <w:tab/>
        <w:t>#</w:t>
      </w:r>
      <w:r>
        <w:rPr>
          <w:rFonts w:hint="eastAsia"/>
        </w:rPr>
        <w:t>弹出</w:t>
      </w:r>
      <w:r>
        <w:t>未出发车库的第一优先级车辆</w:t>
      </w:r>
      <w:r w:rsidR="00BA4F7D">
        <w:rPr>
          <w:rFonts w:hint="eastAsia"/>
        </w:rPr>
        <w:t>,</w:t>
      </w:r>
      <w:r w:rsidR="00BA4F7D">
        <w:rPr>
          <w:rFonts w:hint="eastAsia"/>
        </w:rPr>
        <w:t>返回</w:t>
      </w:r>
      <w:r w:rsidR="00BA4F7D">
        <w:t>未出发车辆的</w:t>
      </w:r>
      <w:r w:rsidR="00874558">
        <w:rPr>
          <w:rFonts w:hint="eastAsia"/>
        </w:rPr>
        <w:t>car</w:t>
      </w:r>
      <w:r w:rsidR="00BA4F7D">
        <w:t>ID</w:t>
      </w:r>
    </w:p>
    <w:p w:rsidR="00BA4F7D" w:rsidRDefault="00876B1B" w:rsidP="00BA4F7D">
      <w:pPr>
        <w:ind w:firstLine="480"/>
      </w:pPr>
      <w:r>
        <w:tab/>
        <w:t>def dequene</w:t>
      </w:r>
      <w:r w:rsidR="00AD0635">
        <w:t>_begin_carport</w:t>
      </w:r>
      <w:r>
        <w:t>(self):</w:t>
      </w:r>
    </w:p>
    <w:p w:rsidR="00876B1B" w:rsidRDefault="00876B1B" w:rsidP="00876B1B">
      <w:pPr>
        <w:ind w:firstLine="480"/>
      </w:pPr>
      <w:r>
        <w:tab/>
      </w:r>
      <w:r>
        <w:tab/>
        <w:t>pass</w:t>
      </w:r>
    </w:p>
    <w:p w:rsidR="00876B1B" w:rsidRDefault="00876B1B" w:rsidP="00876B1B">
      <w:pPr>
        <w:ind w:firstLine="480"/>
      </w:pPr>
      <w:r>
        <w:tab/>
        <w:t>#</w:t>
      </w:r>
      <w:r>
        <w:rPr>
          <w:rFonts w:hint="eastAsia"/>
        </w:rPr>
        <w:t>将</w:t>
      </w:r>
      <w:r>
        <w:t>到达目的地的车辆</w:t>
      </w:r>
      <w:r>
        <w:rPr>
          <w:rFonts w:hint="eastAsia"/>
        </w:rPr>
        <w:t>加入</w:t>
      </w:r>
      <w:r>
        <w:t>’</w:t>
      </w:r>
      <w:r>
        <w:rPr>
          <w:rFonts w:hint="eastAsia"/>
        </w:rPr>
        <w:t>到达</w:t>
      </w:r>
      <w:r>
        <w:t>目的地车库</w:t>
      </w:r>
      <w:r>
        <w:t>’</w:t>
      </w:r>
    </w:p>
    <w:p w:rsidR="00876B1B" w:rsidRDefault="00876B1B" w:rsidP="00876B1B">
      <w:pPr>
        <w:ind w:firstLine="480"/>
      </w:pPr>
      <w:r>
        <w:tab/>
        <w:t>def enquene</w:t>
      </w:r>
      <w:r w:rsidR="00AD0635">
        <w:t>_end_carport</w:t>
      </w:r>
      <w:r>
        <w:t>(self,carID):</w:t>
      </w:r>
    </w:p>
    <w:p w:rsidR="00876B1B" w:rsidRDefault="00876B1B" w:rsidP="00876B1B">
      <w:pPr>
        <w:ind w:firstLine="480"/>
      </w:pPr>
      <w:r>
        <w:tab/>
      </w:r>
      <w:r>
        <w:tab/>
        <w:t>pass</w:t>
      </w:r>
    </w:p>
    <w:p w:rsidR="00AD0635" w:rsidRDefault="00AD0635" w:rsidP="00AD0635">
      <w:pPr>
        <w:pStyle w:val="4"/>
        <w:ind w:firstLine="482"/>
      </w:pPr>
      <w:r>
        <w:t>cross_class</w:t>
      </w:r>
      <w:r>
        <w:rPr>
          <w:rFonts w:hint="eastAsia"/>
        </w:rPr>
        <w:t>小结</w:t>
      </w:r>
    </w:p>
    <w:p w:rsidR="00AD0635" w:rsidRPr="007E04F9" w:rsidRDefault="00AD0635" w:rsidP="00AD0635">
      <w:pPr>
        <w:ind w:firstLine="48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307D5E" wp14:editId="7C465A7C">
                <wp:extent cx="5274310" cy="3094329"/>
                <wp:effectExtent l="0" t="0" r="254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矩形 13"/>
                        <wps:cNvSpPr/>
                        <wps:spPr>
                          <a:xfrm>
                            <a:off x="1316736" y="29232"/>
                            <a:ext cx="3913632" cy="13167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35" w:rsidRPr="007E04F9" w:rsidRDefault="00AD0635" w:rsidP="00AD0635">
                              <w:pPr>
                                <w:pStyle w:val="HTML"/>
                                <w:shd w:val="clear" w:color="auto" w:fill="FFFFFF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.cross_baseinfo = crosslist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04F9">
                                <w:rPr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>#基本信息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br/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.cross_cur_time = </w:t>
                              </w:r>
                              <w:r w:rsidRPr="007E04F9">
                                <w:rPr>
                                  <w:rFonts w:hint="eastAsia"/>
                                  <w:color w:val="0000FF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7E04F9">
                                <w:rPr>
                                  <w:rFonts w:hint="eastAsia"/>
                                  <w:color w:val="0000FF"/>
                                  <w:sz w:val="16"/>
                                  <w:szCs w:val="16"/>
                                </w:rPr>
                                <w:br/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># 存未出发的车辆，这个结构中存储的元素是先按照plantime排序从大到小，再按照carID排序从大到小,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br/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.cross_begin_carport = []  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>#每一个元素是[plantime,carID]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br/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.cross_end_carport = [] 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>#存到达目的地的车辆 ,直接用列表存储</w:t>
                              </w:r>
                            </w:p>
                            <w:p w:rsidR="00AD0635" w:rsidRPr="00E41B0A" w:rsidRDefault="00AD0635" w:rsidP="00AD0635">
                              <w:pPr>
                                <w:ind w:firstLine="320"/>
                                <w:jc w:val="center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29184" y="109691"/>
                            <a:ext cx="570586" cy="3584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35" w:rsidRDefault="00AD0635" w:rsidP="00AD0635">
                              <w:pPr>
                                <w:ind w:firstLineChars="0" w:firstLine="0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ttr: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287653" y="1789644"/>
                            <a:ext cx="3913505" cy="11364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35" w:rsidRPr="007E04F9" w:rsidRDefault="00AD0635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</w:t>
                              </w:r>
                              <w:r w:rsidRPr="007E04F9">
                                <w:rPr>
                                  <w:rFonts w:ascii="宋体" w:eastAsia="宋体" w:hAnsi="宋体" w:cs="宋体" w:hint="eastAsia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关键</w:t>
                              </w:r>
                              <w:r w:rsidRPr="007E04F9">
                                <w:rPr>
                                  <w:rFonts w:ascii="宋体" w:eastAsia="宋体" w:hAnsi="宋体" w:cs="宋体"/>
                                  <w:i/>
                                  <w:iCs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函数</w:t>
                              </w:r>
                            </w:p>
                            <w:p w:rsidR="00AD0635" w:rsidRPr="007E04F9" w:rsidRDefault="00AD0635" w:rsidP="00AD0635">
                              <w:pPr>
                                <w:pStyle w:val="HTML"/>
                                <w:shd w:val="clear" w:color="auto" w:fill="FFFFFF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enquene_begin_carport(</w:t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,elem)</w:t>
                              </w:r>
                              <w:r w:rsidRPr="007E04F9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>将车辆加入路口的‘未出发车库’</w:t>
                              </w:r>
                            </w:p>
                            <w:p w:rsidR="00AD0635" w:rsidRPr="007E04F9" w:rsidRDefault="00AD0635" w:rsidP="00AD0635">
                              <w:pPr>
                                <w:pStyle w:val="HTML"/>
                                <w:shd w:val="clear" w:color="auto" w:fill="FFFFFF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dequene_begin_carport(</w:t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 xml:space="preserve"> #弹出未出发的车辆</w:t>
                              </w:r>
                            </w:p>
                            <w:p w:rsidR="00AD0635" w:rsidRPr="007E04F9" w:rsidRDefault="00AD0635" w:rsidP="00AD0635">
                              <w:pPr>
                                <w:pStyle w:val="HTML"/>
                                <w:shd w:val="clear" w:color="auto" w:fill="FFFFFF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peek_begin_carport(</w:t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 xml:space="preserve"> #访问未出发车库第一优先级元素</w:t>
                              </w:r>
                            </w:p>
                            <w:p w:rsidR="00AD0635" w:rsidRPr="007E04F9" w:rsidRDefault="00AD0635" w:rsidP="00AD0635">
                              <w:pPr>
                                <w:pStyle w:val="HTML"/>
                                <w:shd w:val="clear" w:color="auto" w:fill="FFFFFF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enquene_end_carport(</w:t>
                              </w:r>
                              <w:r w:rsidRPr="007E04F9">
                                <w:rPr>
                                  <w:rFonts w:hint="eastAsia"/>
                                  <w:color w:val="94558D"/>
                                  <w:sz w:val="16"/>
                                  <w:szCs w:val="16"/>
                                </w:rPr>
                                <w:t>self</w:t>
                              </w:r>
                              <w:r w:rsidRPr="007E04F9">
                                <w:rPr>
                                  <w:rFonts w:hint="eastAsia"/>
                                  <w:color w:val="000000"/>
                                  <w:sz w:val="16"/>
                                  <w:szCs w:val="16"/>
                                </w:rPr>
                                <w:t>,carID)</w:t>
                              </w:r>
                              <w:r w:rsidRPr="007E04F9">
                                <w:rPr>
                                  <w:rFonts w:hint="eastAsia"/>
                                  <w:i/>
                                  <w:iCs/>
                                  <w:color w:val="808080"/>
                                  <w:sz w:val="16"/>
                                  <w:szCs w:val="16"/>
                                </w:rPr>
                                <w:t xml:space="preserve"> 将到达目的的车辆加入‘到达目的地车库’</w:t>
                              </w:r>
                            </w:p>
                            <w:p w:rsidR="00AD0635" w:rsidRPr="007E04F9" w:rsidRDefault="00AD0635" w:rsidP="00AD0635">
                              <w:pPr>
                                <w:pStyle w:val="HTML"/>
                                <w:shd w:val="clear" w:color="auto" w:fill="FFFFFF"/>
                                <w:ind w:firstLine="420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AD0635" w:rsidRPr="007E04F9" w:rsidRDefault="00AD0635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42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:rsidR="00AD0635" w:rsidRPr="001015FF" w:rsidRDefault="00AD0635" w:rsidP="00AD0635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Chars="0" w:firstLine="0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9726" y="1797063"/>
                            <a:ext cx="734399" cy="3956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635" w:rsidRDefault="00AD0635" w:rsidP="00AD0635">
                              <w:pPr>
                                <w:pStyle w:val="af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method: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307D5E" id="画布 17" o:spid="_x0000_s1039" editas="canvas" style="width:415.3pt;height:243.65pt;mso-position-horizontal-relative:char;mso-position-vertical-relative:line" coordsize="52743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">
                <v:shape id="_x0000_s1040" type="#_x0000_t75" style="position:absolute;width:52743;height:30937;visibility:visible;mso-wrap-style:square">
                  <v:fill o:detectmouseclick="t"/>
                  <v:path o:connecttype="none"/>
                </v:shape>
                <v:rect id="矩形 13" o:spid="_x0000_s1041" style="position:absolute;left:13167;top:292;width:39136;height:13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:rsidR="00AD0635" w:rsidRPr="007E04F9" w:rsidRDefault="00AD0635" w:rsidP="00AD0635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.cross_baseinfo = crosslist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7E04F9">
                          <w:rPr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>#基本信息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br/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.cross_cur_time = </w:t>
                        </w:r>
                        <w:r w:rsidRPr="007E04F9">
                          <w:rPr>
                            <w:rFonts w:hint="eastAsia"/>
                            <w:color w:val="0000FF"/>
                            <w:sz w:val="16"/>
                            <w:szCs w:val="16"/>
                          </w:rPr>
                          <w:t>0</w:t>
                        </w:r>
                        <w:r w:rsidRPr="007E04F9">
                          <w:rPr>
                            <w:rFonts w:hint="eastAsia"/>
                            <w:color w:val="0000FF"/>
                            <w:sz w:val="16"/>
                            <w:szCs w:val="16"/>
                          </w:rPr>
                          <w:br/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># 存未出发的车辆，这个结构中存储的元素是先按照plantime排序从大到小，再按照carID排序从大到小,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br/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.cross_begin_carport = []  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>#每一个元素是[plantime,carID]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br/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.cross_end_carport = [] 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>#存到达目的地的车辆 ,直接用列表存储</w:t>
                        </w:r>
                      </w:p>
                      <w:p w:rsidR="00AD0635" w:rsidRPr="00E41B0A" w:rsidRDefault="00AD0635" w:rsidP="00AD0635">
                        <w:pPr>
                          <w:ind w:firstLine="320"/>
                          <w:jc w:val="center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</w:rPr>
                        </w:pPr>
                      </w:p>
                    </w:txbxContent>
                  </v:textbox>
                </v:rect>
                <v:rect id="矩形 14" o:spid="_x0000_s1042" style="position:absolute;left:3291;top:1096;width:5706;height:3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:rsidR="00AD0635" w:rsidRDefault="00AD0635" w:rsidP="00AD0635">
                        <w:pPr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ttr:</w:t>
                        </w:r>
                      </w:p>
                    </w:txbxContent>
                  </v:textbox>
                </v:rect>
                <v:rect id="矩形 15" o:spid="_x0000_s1043" style="position:absolute;left:12876;top:17896;width:39135;height:11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AD0635" w:rsidRPr="007E04F9" w:rsidRDefault="00AD0635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#</w:t>
                        </w:r>
                        <w:r w:rsidRPr="007E04F9">
                          <w:rPr>
                            <w:rFonts w:ascii="宋体" w:eastAsia="宋体" w:hAnsi="宋体" w:cs="宋体" w:hint="eastAsia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关键</w:t>
                        </w:r>
                        <w:r w:rsidRPr="007E04F9">
                          <w:rPr>
                            <w:rFonts w:ascii="宋体" w:eastAsia="宋体" w:hAnsi="宋体" w:cs="宋体"/>
                            <w:i/>
                            <w:iCs/>
                            <w:color w:val="808080"/>
                            <w:kern w:val="0"/>
                            <w:sz w:val="16"/>
                            <w:szCs w:val="16"/>
                          </w:rPr>
                          <w:t>函数</w:t>
                        </w:r>
                      </w:p>
                      <w:p w:rsidR="00AD0635" w:rsidRPr="007E04F9" w:rsidRDefault="00AD0635" w:rsidP="00AD0635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enquene_begin_carport(</w:t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,elem)</w:t>
                        </w:r>
                        <w:r w:rsidRPr="007E04F9">
                          <w:rPr>
                            <w:color w:val="000000"/>
                            <w:sz w:val="16"/>
                            <w:szCs w:val="16"/>
                          </w:rPr>
                          <w:t xml:space="preserve"> #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>将车辆加入路口的‘未出发车库’</w:t>
                        </w:r>
                      </w:p>
                      <w:p w:rsidR="00AD0635" w:rsidRPr="007E04F9" w:rsidRDefault="00AD0635" w:rsidP="00AD0635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dequene_begin_carport(</w:t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 xml:space="preserve"> #弹出未出发的车辆</w:t>
                        </w:r>
                      </w:p>
                      <w:p w:rsidR="00AD0635" w:rsidRPr="007E04F9" w:rsidRDefault="00AD0635" w:rsidP="00AD0635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peek_begin_carport(</w:t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 xml:space="preserve"> #访问未出发车库第一优先级元素</w:t>
                        </w:r>
                      </w:p>
                      <w:p w:rsidR="00AD0635" w:rsidRPr="007E04F9" w:rsidRDefault="00AD0635" w:rsidP="00AD0635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enquene_end_carport(</w:t>
                        </w:r>
                        <w:r w:rsidRPr="007E04F9">
                          <w:rPr>
                            <w:rFonts w:hint="eastAsia"/>
                            <w:color w:val="94558D"/>
                            <w:sz w:val="16"/>
                            <w:szCs w:val="16"/>
                          </w:rPr>
                          <w:t>self</w:t>
                        </w:r>
                        <w:r w:rsidRPr="007E04F9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,carID)</w:t>
                        </w:r>
                        <w:r w:rsidRPr="007E04F9">
                          <w:rPr>
                            <w:rFonts w:hint="eastAsia"/>
                            <w:i/>
                            <w:iCs/>
                            <w:color w:val="808080"/>
                            <w:sz w:val="16"/>
                            <w:szCs w:val="16"/>
                          </w:rPr>
                          <w:t xml:space="preserve"> 将到达目的的车辆加入‘到达目的地车库’</w:t>
                        </w:r>
                      </w:p>
                      <w:p w:rsidR="00AD0635" w:rsidRPr="007E04F9" w:rsidRDefault="00AD0635" w:rsidP="00AD0635">
                        <w:pPr>
                          <w:pStyle w:val="HTML"/>
                          <w:shd w:val="clear" w:color="auto" w:fill="FFFFFF"/>
                          <w:ind w:firstLine="420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AD0635" w:rsidRPr="007E04F9" w:rsidRDefault="00AD0635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42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:rsidR="00AD0635" w:rsidRPr="001015FF" w:rsidRDefault="00AD0635" w:rsidP="00AD0635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 w:firstLine="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1"/>
                          </w:rPr>
                        </w:pPr>
                      </w:p>
                    </w:txbxContent>
                  </v:textbox>
                </v:rect>
                <v:rect id="矩形 16" o:spid="_x0000_s1044" style="position:absolute;left:2897;top:17970;width:734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:rsidR="00AD0635" w:rsidRDefault="00AD0635" w:rsidP="00AD0635">
                        <w:pPr>
                          <w:pStyle w:val="af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method: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76B1B" w:rsidRPr="00876B1B" w:rsidRDefault="00876B1B" w:rsidP="00876B1B">
      <w:pPr>
        <w:ind w:firstLine="480"/>
      </w:pPr>
    </w:p>
    <w:p w:rsidR="008659D0" w:rsidRPr="008659D0" w:rsidRDefault="008659D0" w:rsidP="00CA5200">
      <w:pPr>
        <w:ind w:firstLine="480"/>
      </w:pPr>
    </w:p>
    <w:p w:rsidR="009725F5" w:rsidRDefault="008659D0" w:rsidP="00C225BA">
      <w:pPr>
        <w:pStyle w:val="3"/>
      </w:pPr>
      <w:r>
        <w:rPr>
          <w:rFonts w:hint="eastAsia"/>
        </w:rPr>
        <w:t>2、</w:t>
      </w:r>
      <w:r>
        <w:t>路口车库的类：</w:t>
      </w:r>
      <w:r w:rsidR="00874558">
        <w:rPr>
          <w:rFonts w:hint="eastAsia"/>
        </w:rPr>
        <w:t>cross_quene</w:t>
      </w:r>
    </w:p>
    <w:p w:rsidR="00874558" w:rsidRPr="00874558" w:rsidRDefault="00EF7667" w:rsidP="00874558">
      <w:pPr>
        <w:ind w:firstLine="480"/>
      </w:pPr>
      <w:r>
        <w:rPr>
          <w:rFonts w:hint="eastAsia"/>
        </w:rPr>
        <w:t>未出发</w:t>
      </w:r>
      <w:r>
        <w:t>车库要求：把车库的车</w:t>
      </w:r>
      <w:r>
        <w:rPr>
          <w:rFonts w:hint="eastAsia"/>
        </w:rPr>
        <w:t>先按照出发</w:t>
      </w:r>
      <w:r>
        <w:t>时间从小到大</w:t>
      </w:r>
      <w:r>
        <w:rPr>
          <w:rFonts w:hint="eastAsia"/>
        </w:rPr>
        <w:t>排序</w:t>
      </w:r>
      <w:r>
        <w:t>，再按照车辆</w:t>
      </w:r>
      <w:r>
        <w:t>ID</w:t>
      </w:r>
      <w:r>
        <w:t>编号排序</w:t>
      </w:r>
      <w:r>
        <w:rPr>
          <w:rFonts w:hint="eastAsia"/>
        </w:rPr>
        <w:t>。</w:t>
      </w:r>
    </w:p>
    <w:p w:rsidR="00C225BA" w:rsidRDefault="00141C7F" w:rsidP="009D686A">
      <w:pPr>
        <w:pStyle w:val="2"/>
      </w:pPr>
      <w:r>
        <w:rPr>
          <w:rFonts w:hint="eastAsia"/>
        </w:rPr>
        <w:lastRenderedPageBreak/>
        <w:t>五</w:t>
      </w:r>
      <w:r w:rsidR="009D686A">
        <w:t>）</w:t>
      </w:r>
      <w:r w:rsidR="00C225BA">
        <w:rPr>
          <w:rFonts w:hint="eastAsia"/>
        </w:rPr>
        <w:t>地图</w:t>
      </w:r>
      <w:r w:rsidR="00C225BA">
        <w:t>相关的类</w:t>
      </w:r>
    </w:p>
    <w:p w:rsidR="009D686A" w:rsidRDefault="00C225BA" w:rsidP="00C225BA">
      <w:pPr>
        <w:pStyle w:val="3"/>
      </w:pPr>
      <w:r>
        <w:rPr>
          <w:rFonts w:hint="eastAsia"/>
        </w:rPr>
        <w:t>地图</w:t>
      </w:r>
      <w:r>
        <w:t>：</w:t>
      </w:r>
      <w:r w:rsidR="009D686A">
        <w:t>map_class</w:t>
      </w:r>
    </w:p>
    <w:p w:rsidR="009D686A" w:rsidRDefault="009D686A" w:rsidP="00C225BA">
      <w:pPr>
        <w:pStyle w:val="4"/>
        <w:ind w:firstLine="482"/>
      </w:pPr>
      <w:r>
        <w:t>抽象数据结构</w:t>
      </w:r>
    </w:p>
    <w:p w:rsidR="00C225BA" w:rsidRDefault="00C225BA" w:rsidP="00C225BA">
      <w:pPr>
        <w:ind w:firstLine="480"/>
      </w:pPr>
      <w:r>
        <w:t>class map_class:</w:t>
      </w:r>
    </w:p>
    <w:p w:rsidR="00C225BA" w:rsidRDefault="00C225BA" w:rsidP="00C225BA">
      <w:pPr>
        <w:ind w:firstLine="480"/>
      </w:pPr>
      <w:r>
        <w:tab/>
        <w:t>#</w:t>
      </w:r>
      <w:r>
        <w:rPr>
          <w:rFonts w:hint="eastAsia"/>
        </w:rPr>
        <w:t>创建</w:t>
      </w:r>
      <w:r>
        <w:t>地图</w:t>
      </w:r>
    </w:p>
    <w:p w:rsidR="00C225BA" w:rsidRDefault="00C225BA" w:rsidP="00C225BA">
      <w:pPr>
        <w:ind w:firstLine="480"/>
      </w:pPr>
      <w:r>
        <w:tab/>
      </w:r>
      <w:r w:rsidRPr="00C225BA">
        <w:rPr>
          <w:rFonts w:hint="eastAsia"/>
        </w:rPr>
        <w:t>def __init__(self,road_list,cross_list,direct_num = 4,unconn = 1000):</w:t>
      </w:r>
    </w:p>
    <w:p w:rsidR="00C225BA" w:rsidRDefault="00C225BA" w:rsidP="00C225BA">
      <w:pPr>
        <w:ind w:left="1200" w:firstLineChars="0" w:firstLine="0"/>
      </w:pPr>
      <w:r>
        <w:rPr>
          <w:rFonts w:hint="eastAsia"/>
        </w:rPr>
        <w:t xml:space="preserve">cross_num = </w:t>
      </w:r>
      <w:r w:rsidRPr="00C225BA">
        <w:rPr>
          <w:rFonts w:hint="eastAsia"/>
        </w:rPr>
        <w:t>len</w:t>
      </w:r>
      <w:r>
        <w:rPr>
          <w:rFonts w:hint="eastAsia"/>
        </w:rPr>
        <w:t>(cross_list)</w:t>
      </w:r>
      <w:r>
        <w:t xml:space="preserve"> #</w:t>
      </w:r>
      <w:r>
        <w:rPr>
          <w:rFonts w:hint="eastAsia"/>
        </w:rPr>
        <w:t>获取</w:t>
      </w:r>
      <w:r>
        <w:t>路口数</w:t>
      </w:r>
      <w:r>
        <w:rPr>
          <w:rFonts w:hint="eastAsia"/>
        </w:rPr>
        <w:br/>
      </w:r>
      <w:r w:rsidRPr="00C225BA">
        <w:rPr>
          <w:rFonts w:hint="eastAsia"/>
        </w:rPr>
        <w:t>self</w:t>
      </w:r>
      <w:r w:rsidR="00182F6C">
        <w:rPr>
          <w:rFonts w:hint="eastAsia"/>
        </w:rPr>
        <w:t>.map_</w:t>
      </w:r>
      <w:r>
        <w:rPr>
          <w:rFonts w:hint="eastAsia"/>
        </w:rPr>
        <w:t>cross_num = cross_num</w:t>
      </w:r>
      <w:r>
        <w:t xml:space="preserve"> #</w:t>
      </w:r>
      <w:r>
        <w:t>地图节点数</w:t>
      </w:r>
      <w:r>
        <w:rPr>
          <w:rFonts w:hint="eastAsia"/>
        </w:rPr>
        <w:br/>
      </w:r>
      <w:r w:rsidRPr="00C225BA">
        <w:rPr>
          <w:rFonts w:hint="eastAsia"/>
        </w:rPr>
        <w:t>self</w:t>
      </w:r>
      <w:r>
        <w:rPr>
          <w:rFonts w:hint="eastAsia"/>
        </w:rPr>
        <w:t>.</w:t>
      </w:r>
      <w:r w:rsidR="00182F6C">
        <w:t>map</w:t>
      </w:r>
      <w:r>
        <w:rPr>
          <w:rFonts w:hint="eastAsia"/>
        </w:rPr>
        <w:t>_unconn = unconn</w:t>
      </w:r>
      <w:r>
        <w:t xml:space="preserve"> #</w:t>
      </w:r>
      <w:r>
        <w:t>非连接节点</w:t>
      </w:r>
      <w:r>
        <w:rPr>
          <w:rFonts w:hint="eastAsia"/>
        </w:rPr>
        <w:t>默认</w:t>
      </w:r>
      <w:r>
        <w:t>权值</w:t>
      </w:r>
      <w:r>
        <w:rPr>
          <w:rFonts w:hint="eastAsia"/>
        </w:rPr>
        <w:br/>
      </w:r>
      <w:r w:rsidRPr="00C225BA">
        <w:rPr>
          <w:rFonts w:hint="eastAsia"/>
        </w:rPr>
        <w:t>self</w:t>
      </w:r>
      <w:r>
        <w:rPr>
          <w:rFonts w:hint="eastAsia"/>
        </w:rPr>
        <w:t>.</w:t>
      </w:r>
      <w:r w:rsidR="00182F6C">
        <w:t>map</w:t>
      </w:r>
      <w:r>
        <w:rPr>
          <w:rFonts w:hint="eastAsia"/>
        </w:rPr>
        <w:t>_</w:t>
      </w:r>
      <w:r w:rsidR="000511C6">
        <w:t>adjlist</w:t>
      </w:r>
      <w:r>
        <w:rPr>
          <w:rFonts w:hint="eastAsia"/>
        </w:rPr>
        <w:t xml:space="preserve"> = </w:t>
      </w:r>
      <w:r w:rsidRPr="00C225BA">
        <w:rPr>
          <w:rFonts w:hint="eastAsia"/>
        </w:rPr>
        <w:t>None</w:t>
      </w:r>
      <w:r>
        <w:t xml:space="preserve"> #</w:t>
      </w:r>
      <w:r>
        <w:t>地图</w:t>
      </w:r>
      <w:r>
        <w:rPr>
          <w:rFonts w:hint="eastAsia"/>
        </w:rPr>
        <w:t>，</w:t>
      </w:r>
      <w:r>
        <w:t>邻接表结构</w:t>
      </w:r>
      <w:r w:rsidRPr="00C225BA">
        <w:rPr>
          <w:rFonts w:hint="eastAsia"/>
        </w:rPr>
        <w:br/>
        <w:t xml:space="preserve">if </w:t>
      </w:r>
      <w:r>
        <w:rPr>
          <w:rFonts w:hint="eastAsia"/>
        </w:rPr>
        <w:t xml:space="preserve">cross_num &gt; </w:t>
      </w:r>
      <w:r w:rsidRPr="00C225BA">
        <w:rPr>
          <w:rFonts w:hint="eastAsia"/>
        </w:rPr>
        <w:t>0</w:t>
      </w:r>
      <w:r>
        <w:rPr>
          <w:rFonts w:hint="eastAsia"/>
        </w:rPr>
        <w:t>:</w:t>
      </w:r>
      <w:r>
        <w:rPr>
          <w:rFonts w:hint="eastAsia"/>
        </w:rPr>
        <w:br/>
        <w:t xml:space="preserve">    map_ =[</w:t>
      </w:r>
      <w:r w:rsidRPr="00C225BA">
        <w:rPr>
          <w:rFonts w:hint="eastAsia"/>
        </w:rPr>
        <w:t>None</w:t>
      </w:r>
      <w:r>
        <w:rPr>
          <w:rFonts w:hint="eastAsia"/>
        </w:rPr>
        <w:t>]*cross_num</w:t>
      </w:r>
      <w:r>
        <w:rPr>
          <w:rFonts w:hint="eastAsia"/>
        </w:rPr>
        <w:br/>
        <w:t xml:space="preserve">    </w:t>
      </w:r>
      <w:r w:rsidRPr="00C225BA">
        <w:rPr>
          <w:rFonts w:hint="eastAsia"/>
        </w:rPr>
        <w:t>self</w:t>
      </w:r>
      <w:r>
        <w:rPr>
          <w:rFonts w:hint="eastAsia"/>
        </w:rPr>
        <w:t>._</w:t>
      </w:r>
      <w:r w:rsidR="000511C6">
        <w:t>adjlist</w:t>
      </w:r>
      <w:r>
        <w:rPr>
          <w:rFonts w:hint="eastAsia"/>
        </w:rPr>
        <w:t>= Map.</w:t>
      </w:r>
      <w:r w:rsidR="00182F6C">
        <w:t>build</w:t>
      </w:r>
      <w:r>
        <w:rPr>
          <w:rFonts w:hint="eastAsia"/>
        </w:rPr>
        <w:t>_</w:t>
      </w:r>
      <w:r w:rsidR="000511C6">
        <w:t>adjlist</w:t>
      </w:r>
      <w:r>
        <w:rPr>
          <w:rFonts w:hint="eastAsia"/>
        </w:rPr>
        <w:t>(map_,road_list,cross_list)</w:t>
      </w:r>
    </w:p>
    <w:p w:rsidR="000511C6" w:rsidRDefault="000511C6" w:rsidP="00C225BA">
      <w:pPr>
        <w:ind w:left="1200" w:firstLineChars="0" w:firstLine="0"/>
      </w:pPr>
      <w:r>
        <w:t>self.map_adjmatrix = map_class.build_adjmatrix() #</w:t>
      </w:r>
      <w:r>
        <w:rPr>
          <w:rFonts w:hint="eastAsia"/>
        </w:rPr>
        <w:t>地图</w:t>
      </w:r>
      <w:r>
        <w:t>邻接矩阵</w:t>
      </w:r>
    </w:p>
    <w:p w:rsidR="00C225BA" w:rsidRDefault="00C225BA" w:rsidP="00C225BA">
      <w:pPr>
        <w:ind w:firstLine="480"/>
      </w:pPr>
      <w:r>
        <w:tab/>
        <w:t>#</w:t>
      </w:r>
      <w:r w:rsidR="00182F6C">
        <w:rPr>
          <w:rFonts w:hint="eastAsia"/>
        </w:rPr>
        <w:t>建立</w:t>
      </w:r>
      <w:r w:rsidR="00182F6C">
        <w:t>地图</w:t>
      </w:r>
      <w:r w:rsidR="00182F6C">
        <w:rPr>
          <w:rFonts w:hint="eastAsia"/>
        </w:rPr>
        <w:t>,</w:t>
      </w:r>
      <w:r w:rsidR="00182F6C">
        <w:rPr>
          <w:rFonts w:hint="eastAsia"/>
        </w:rPr>
        <w:t>输入</w:t>
      </w:r>
      <w:r w:rsidR="00182F6C">
        <w:t>道路列表、路口列表，返回一个地图的邻接表</w:t>
      </w:r>
    </w:p>
    <w:p w:rsidR="00182F6C" w:rsidRDefault="00182F6C" w:rsidP="00182F6C">
      <w:pPr>
        <w:ind w:firstLine="480"/>
      </w:pPr>
      <w:r>
        <w:tab/>
        <w:t>@staticmethod</w:t>
      </w:r>
    </w:p>
    <w:p w:rsidR="00182F6C" w:rsidRDefault="00182F6C" w:rsidP="00182F6C">
      <w:pPr>
        <w:ind w:left="360" w:firstLine="480"/>
      </w:pPr>
      <w:r w:rsidRPr="00182F6C">
        <w:rPr>
          <w:rFonts w:hint="eastAsia"/>
        </w:rPr>
        <w:t xml:space="preserve">def </w:t>
      </w:r>
      <w:r>
        <w:t>build</w:t>
      </w:r>
      <w:r w:rsidR="000511C6">
        <w:rPr>
          <w:rFonts w:hint="eastAsia"/>
        </w:rPr>
        <w:t>_adjlist</w:t>
      </w:r>
      <w:r w:rsidRPr="00182F6C">
        <w:rPr>
          <w:rFonts w:hint="eastAsia"/>
        </w:rPr>
        <w:t>(head,road_list,cross_list):</w:t>
      </w:r>
    </w:p>
    <w:p w:rsidR="00182F6C" w:rsidRDefault="00182F6C" w:rsidP="00182F6C">
      <w:pPr>
        <w:ind w:firstLine="480"/>
      </w:pPr>
      <w:r>
        <w:tab/>
      </w:r>
      <w:r>
        <w:tab/>
        <w:t>pass</w:t>
      </w:r>
    </w:p>
    <w:p w:rsidR="00182F6C" w:rsidRDefault="00182F6C" w:rsidP="00182F6C">
      <w:pPr>
        <w:ind w:firstLine="480"/>
      </w:pPr>
      <w:r>
        <w:tab/>
        <w:t>#</w:t>
      </w:r>
      <w:r>
        <w:rPr>
          <w:rFonts w:hint="eastAsia"/>
        </w:rPr>
        <w:t>检查地图</w:t>
      </w:r>
      <w:r>
        <w:t>是否为空</w:t>
      </w:r>
    </w:p>
    <w:p w:rsidR="00182F6C" w:rsidRDefault="00182F6C" w:rsidP="00182F6C">
      <w:pPr>
        <w:ind w:firstLine="480"/>
      </w:pPr>
      <w:r>
        <w:tab/>
        <w:t>def is_empty(self):</w:t>
      </w:r>
    </w:p>
    <w:p w:rsidR="00182F6C" w:rsidRDefault="00182F6C" w:rsidP="00182F6C">
      <w:pPr>
        <w:ind w:firstLine="480"/>
      </w:pPr>
      <w:r>
        <w:tab/>
      </w:r>
      <w:r>
        <w:tab/>
        <w:t>return self.map_head is None</w:t>
      </w:r>
    </w:p>
    <w:p w:rsidR="00182F6C" w:rsidRDefault="00182F6C" w:rsidP="00182F6C">
      <w:pPr>
        <w:ind w:firstLine="480"/>
      </w:pPr>
      <w:r>
        <w:tab/>
        <w:t>#</w:t>
      </w:r>
      <w:r>
        <w:rPr>
          <w:rFonts w:hint="eastAsia"/>
        </w:rPr>
        <w:t>获取</w:t>
      </w:r>
      <w:r>
        <w:t>一条边</w:t>
      </w:r>
      <w:r w:rsidR="00934FA4">
        <w:rPr>
          <w:rFonts w:hint="eastAsia"/>
        </w:rPr>
        <w:t>,</w:t>
      </w:r>
      <w:r w:rsidR="00934FA4">
        <w:rPr>
          <w:rFonts w:hint="eastAsia"/>
        </w:rPr>
        <w:t>返回</w:t>
      </w:r>
      <w:r w:rsidR="00934FA4">
        <w:t>道路</w:t>
      </w:r>
      <w:r w:rsidR="00934FA4">
        <w:rPr>
          <w:rFonts w:hint="eastAsia"/>
        </w:rPr>
        <w:t>ID</w:t>
      </w:r>
    </w:p>
    <w:p w:rsidR="00182F6C" w:rsidRDefault="00182F6C" w:rsidP="00182F6C">
      <w:pPr>
        <w:ind w:firstLine="480"/>
      </w:pPr>
      <w:r>
        <w:tab/>
      </w: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</w:rPr>
        <w:t>get_edge(</w:t>
      </w:r>
      <w:r>
        <w:rPr>
          <w:rFonts w:hint="eastAsia"/>
          <w:color w:val="94558D"/>
        </w:rPr>
        <w:t>self</w:t>
      </w:r>
      <w:r>
        <w:rPr>
          <w:rFonts w:hint="eastAsia"/>
        </w:rPr>
        <w:t>,cross_i,cross_j):</w:t>
      </w:r>
    </w:p>
    <w:p w:rsidR="00182F6C" w:rsidRDefault="00182F6C" w:rsidP="00182F6C">
      <w:pPr>
        <w:ind w:firstLine="480"/>
      </w:pPr>
      <w:r>
        <w:tab/>
      </w:r>
      <w:r>
        <w:tab/>
        <w:t>pass</w:t>
      </w:r>
    </w:p>
    <w:p w:rsidR="00182F6C" w:rsidRDefault="00182F6C" w:rsidP="00182F6C">
      <w:pPr>
        <w:ind w:firstLine="480"/>
      </w:pPr>
      <w:r>
        <w:tab/>
        <w:t>#</w:t>
      </w:r>
      <w:r>
        <w:rPr>
          <w:rFonts w:hint="eastAsia"/>
        </w:rPr>
        <w:t>构建</w:t>
      </w:r>
      <w:r>
        <w:t>邻接矩阵</w:t>
      </w:r>
    </w:p>
    <w:p w:rsidR="00182F6C" w:rsidRDefault="00182F6C" w:rsidP="00182F6C">
      <w:pPr>
        <w:ind w:firstLine="480"/>
      </w:pPr>
      <w:r>
        <w:tab/>
        <w:t>def build_adjmatrix(self):</w:t>
      </w:r>
    </w:p>
    <w:p w:rsidR="00182F6C" w:rsidRDefault="00182F6C" w:rsidP="00182F6C">
      <w:pPr>
        <w:ind w:firstLine="480"/>
      </w:pPr>
      <w:r>
        <w:tab/>
      </w:r>
      <w:r>
        <w:tab/>
        <w:t>pass</w:t>
      </w:r>
    </w:p>
    <w:p w:rsidR="00182F6C" w:rsidRDefault="00182F6C" w:rsidP="00182F6C">
      <w:pPr>
        <w:ind w:firstLine="480"/>
      </w:pPr>
      <w:r>
        <w:tab/>
        <w:t>#</w:t>
      </w:r>
      <w:r>
        <w:rPr>
          <w:rFonts w:hint="eastAsia"/>
        </w:rPr>
        <w:t>利用</w:t>
      </w:r>
      <w:r>
        <w:t>Floyd</w:t>
      </w:r>
      <w:r>
        <w:t>算法计算所有路口之间的最短路径</w:t>
      </w:r>
      <w:r w:rsidR="000511C6">
        <w:rPr>
          <w:rFonts w:hint="eastAsia"/>
        </w:rPr>
        <w:t>，</w:t>
      </w:r>
      <w:r w:rsidR="000511C6">
        <w:t>通过邻接矩阵计算</w:t>
      </w:r>
    </w:p>
    <w:p w:rsidR="00182F6C" w:rsidRDefault="00182F6C" w:rsidP="00182F6C">
      <w:pPr>
        <w:ind w:firstLine="480"/>
      </w:pPr>
      <w:r>
        <w:tab/>
        <w:t>def all_shortest_path(self):</w:t>
      </w:r>
      <w:r w:rsidR="000511C6">
        <w:t xml:space="preserve"> </w:t>
      </w:r>
    </w:p>
    <w:p w:rsidR="000511C6" w:rsidRPr="00182F6C" w:rsidRDefault="000511C6" w:rsidP="00182F6C">
      <w:pPr>
        <w:ind w:firstLine="480"/>
      </w:pPr>
      <w:r>
        <w:tab/>
      </w:r>
      <w:r>
        <w:tab/>
        <w:t>#</w:t>
      </w:r>
      <w:r>
        <w:t>返回最短路径长度</w:t>
      </w:r>
      <w:r>
        <w:rPr>
          <w:rFonts w:hint="eastAsia"/>
        </w:rPr>
        <w:t>矩阵</w:t>
      </w:r>
      <w:r>
        <w:t>、最短路径矩阵</w:t>
      </w:r>
    </w:p>
    <w:p w:rsidR="00182F6C" w:rsidRDefault="000511C6" w:rsidP="00182F6C">
      <w:pPr>
        <w:ind w:firstLine="480"/>
      </w:pPr>
      <w:r>
        <w:tab/>
      </w:r>
      <w:r>
        <w:tab/>
        <w:t>pass</w:t>
      </w:r>
    </w:p>
    <w:p w:rsidR="000511C6" w:rsidRDefault="000511C6" w:rsidP="00182F6C">
      <w:pPr>
        <w:ind w:firstLine="480"/>
      </w:pPr>
      <w:r>
        <w:tab/>
        <w:t>#</w:t>
      </w:r>
      <w:r>
        <w:rPr>
          <w:rFonts w:hint="eastAsia"/>
        </w:rPr>
        <w:t>根据</w:t>
      </w:r>
      <w:r>
        <w:t>最短</w:t>
      </w:r>
      <w:r>
        <w:rPr>
          <w:rFonts w:hint="eastAsia"/>
        </w:rPr>
        <w:t>路径</w:t>
      </w:r>
      <w:r>
        <w:t>矩阵</w:t>
      </w:r>
      <w:r>
        <w:rPr>
          <w:rFonts w:hint="eastAsia"/>
        </w:rPr>
        <w:t>，</w:t>
      </w:r>
      <w:r>
        <w:t>计算返回任意两个节点间的最短</w:t>
      </w:r>
      <w:r>
        <w:rPr>
          <w:rFonts w:hint="eastAsia"/>
        </w:rPr>
        <w:t>路径</w:t>
      </w:r>
    </w:p>
    <w:p w:rsidR="000511C6" w:rsidRDefault="000511C6" w:rsidP="00182F6C">
      <w:pPr>
        <w:ind w:firstLine="480"/>
      </w:pPr>
      <w:r>
        <w:tab/>
      </w:r>
      <w:r>
        <w:rPr>
          <w:rFonts w:hint="eastAsia"/>
        </w:rPr>
        <w:t>def</w:t>
      </w:r>
      <w:r>
        <w:t xml:space="preserve"> get_path(self,start_crossID,end_crossID):</w:t>
      </w:r>
    </w:p>
    <w:p w:rsidR="000511C6" w:rsidRDefault="000511C6" w:rsidP="00182F6C">
      <w:pPr>
        <w:ind w:firstLine="480"/>
      </w:pPr>
      <w:r>
        <w:tab/>
      </w:r>
      <w:r>
        <w:tab/>
        <w:t>#</w:t>
      </w:r>
      <w:r>
        <w:rPr>
          <w:rFonts w:hint="eastAsia"/>
        </w:rPr>
        <w:t>返回</w:t>
      </w:r>
      <w:r>
        <w:t>一个从起点到终点的节点列表</w:t>
      </w:r>
    </w:p>
    <w:p w:rsidR="000511C6" w:rsidRPr="000511C6" w:rsidRDefault="000511C6" w:rsidP="00182F6C">
      <w:pPr>
        <w:ind w:firstLine="480"/>
      </w:pPr>
      <w:r>
        <w:tab/>
      </w:r>
      <w:r>
        <w:tab/>
        <w:t>Pass</w:t>
      </w:r>
    </w:p>
    <w:p w:rsidR="00182F6C" w:rsidRPr="00182F6C" w:rsidRDefault="00182F6C" w:rsidP="00182F6C">
      <w:pPr>
        <w:ind w:firstLine="480"/>
      </w:pPr>
    </w:p>
    <w:p w:rsidR="00AB0233" w:rsidRDefault="00141C7F" w:rsidP="00141C7F">
      <w:pPr>
        <w:pStyle w:val="1"/>
      </w:pPr>
      <w:r>
        <w:rPr>
          <w:rFonts w:hint="eastAsia"/>
        </w:rPr>
        <w:t>三</w:t>
      </w:r>
      <w:r>
        <w:t>、</w:t>
      </w:r>
      <w:r w:rsidR="009D686A">
        <w:t>重要函数实现逻辑</w:t>
      </w:r>
    </w:p>
    <w:p w:rsidR="00934FA4" w:rsidRDefault="00934FA4" w:rsidP="00141C7F">
      <w:pPr>
        <w:pStyle w:val="2"/>
      </w:pPr>
      <w:r>
        <w:rPr>
          <w:rFonts w:hint="eastAsia"/>
        </w:rPr>
        <w:t>一</w:t>
      </w:r>
      <w:r>
        <w:t>）</w:t>
      </w:r>
      <w:r>
        <w:rPr>
          <w:rFonts w:hint="eastAsia"/>
        </w:rPr>
        <w:t>道路</w:t>
      </w:r>
      <w:r>
        <w:t>上终止</w:t>
      </w:r>
      <w:r>
        <w:rPr>
          <w:rFonts w:hint="eastAsia"/>
        </w:rPr>
        <w:t>状态</w:t>
      </w:r>
      <w:r>
        <w:t>车辆处理函数</w:t>
      </w:r>
    </w:p>
    <w:p w:rsidR="00DF6447" w:rsidRDefault="00DF6447" w:rsidP="00DF6447">
      <w:pPr>
        <w:pStyle w:val="af1"/>
        <w:ind w:left="630" w:firstLineChars="0" w:firstLine="0"/>
      </w:pPr>
      <w:r>
        <w:t>#</w:t>
      </w:r>
      <w:r>
        <w:rPr>
          <w:rFonts w:hint="eastAsia"/>
        </w:rPr>
        <w:t>道路</w:t>
      </w:r>
      <w:r>
        <w:t>上</w:t>
      </w:r>
      <w:r>
        <w:rPr>
          <w:rFonts w:hint="eastAsia"/>
        </w:rPr>
        <w:t>等待</w:t>
      </w:r>
      <w:r>
        <w:t>状态车辆的处理函数</w:t>
      </w:r>
      <w:r>
        <w:rPr>
          <w:rFonts w:hint="eastAsia"/>
        </w:rPr>
        <w:t>，</w:t>
      </w:r>
      <w:r>
        <w:t>更新等待态车辆状态，道路状</w:t>
      </w:r>
      <w:r>
        <w:rPr>
          <w:rFonts w:hint="eastAsia"/>
        </w:rPr>
        <w:t>态</w:t>
      </w:r>
    </w:p>
    <w:p w:rsidR="00F64B6E" w:rsidRDefault="00F64B6E" w:rsidP="00F64B6E">
      <w:pPr>
        <w:ind w:firstLineChars="0" w:firstLine="0"/>
      </w:pPr>
    </w:p>
    <w:p w:rsidR="00F64B6E" w:rsidRDefault="00F64B6E" w:rsidP="00DF6447">
      <w:pPr>
        <w:pStyle w:val="af1"/>
        <w:ind w:left="630" w:firstLineChars="0" w:firstLine="0"/>
      </w:pPr>
    </w:p>
    <w:p w:rsidR="00F64B6E" w:rsidRDefault="00F64B6E" w:rsidP="00DF6447">
      <w:pPr>
        <w:pStyle w:val="af1"/>
        <w:ind w:left="630" w:firstLineChars="0" w:firstLine="0"/>
        <w:rPr>
          <w:rFonts w:hint="eastAsia"/>
        </w:rPr>
      </w:pPr>
    </w:p>
    <w:p w:rsidR="00DF6447" w:rsidRPr="00DF6447" w:rsidRDefault="00DF6447" w:rsidP="00DF6447">
      <w:pPr>
        <w:pStyle w:val="af1"/>
        <w:ind w:left="630" w:firstLineChars="0" w:firstLine="0"/>
        <w:rPr>
          <w:rFonts w:hint="eastAsia"/>
        </w:rPr>
      </w:pPr>
      <w:r>
        <w:tab/>
      </w:r>
    </w:p>
    <w:p w:rsidR="00934FA4" w:rsidRDefault="00934FA4" w:rsidP="00F64B6E">
      <w:pPr>
        <w:pStyle w:val="2"/>
        <w:numPr>
          <w:ilvl w:val="0"/>
          <w:numId w:val="2"/>
        </w:numPr>
      </w:pPr>
      <w:r>
        <w:t>道路上等待</w:t>
      </w:r>
      <w:r>
        <w:rPr>
          <w:rFonts w:hint="eastAsia"/>
        </w:rPr>
        <w:t>状态</w:t>
      </w:r>
      <w:r>
        <w:t>车辆处理函数</w:t>
      </w:r>
    </w:p>
    <w:p w:rsidR="00EE44E9" w:rsidRDefault="00EE44E9" w:rsidP="00EE44E9">
      <w:pPr>
        <w:ind w:firstLineChars="0" w:firstLine="0"/>
      </w:pPr>
      <w:r>
        <w:t>While</w:t>
      </w:r>
      <w:r>
        <w:rPr>
          <w:rFonts w:hint="eastAsia"/>
        </w:rPr>
        <w:t>（有</w:t>
      </w:r>
      <w:r>
        <w:t>死锁</w:t>
      </w:r>
      <w:r>
        <w:rPr>
          <w:rFonts w:hint="eastAsia"/>
        </w:rPr>
        <w:t>）：</w:t>
      </w:r>
    </w:p>
    <w:p w:rsidR="000D00DA" w:rsidRDefault="000D00DA" w:rsidP="00EE44E9">
      <w:pPr>
        <w:ind w:firstLineChars="0" w:firstLine="420"/>
      </w:pPr>
      <w:r>
        <w:rPr>
          <w:rFonts w:hint="eastAsia"/>
        </w:rPr>
        <w:t>对</w:t>
      </w:r>
      <w:r>
        <w:t>每一个路口</w:t>
      </w:r>
      <w:r>
        <w:rPr>
          <w:rFonts w:hint="eastAsia"/>
        </w:rPr>
        <w:t>：</w:t>
      </w:r>
    </w:p>
    <w:p w:rsidR="000D00DA" w:rsidRDefault="000D00DA" w:rsidP="00EE44E9">
      <w:pPr>
        <w:ind w:firstLineChars="0" w:firstLine="420"/>
        <w:rPr>
          <w:rFonts w:hint="eastAsia"/>
        </w:rPr>
      </w:pPr>
      <w:r>
        <w:tab/>
        <w:t>While</w:t>
      </w:r>
      <w:r>
        <w:rPr>
          <w:rFonts w:hint="eastAsia"/>
        </w:rPr>
        <w:t>（还有</w:t>
      </w:r>
      <w:r>
        <w:t>车可以通过</w:t>
      </w:r>
      <w:r>
        <w:rPr>
          <w:rFonts w:hint="eastAsia"/>
        </w:rPr>
        <w:t>路口）：</w:t>
      </w:r>
    </w:p>
    <w:p w:rsidR="000D00DA" w:rsidRDefault="000D00DA" w:rsidP="00EE44E9">
      <w:pPr>
        <w:ind w:firstLineChars="0" w:firstLine="420"/>
      </w:pPr>
      <w:r>
        <w:tab/>
      </w:r>
      <w:r>
        <w:tab/>
      </w:r>
      <w:r>
        <w:rPr>
          <w:rFonts w:hint="eastAsia"/>
        </w:rPr>
        <w:t>对</w:t>
      </w:r>
      <w:r>
        <w:t>每一条道路</w:t>
      </w:r>
      <w:r>
        <w:rPr>
          <w:rFonts w:hint="eastAsia"/>
        </w:rPr>
        <w:t>：</w:t>
      </w:r>
    </w:p>
    <w:p w:rsidR="000D00DA" w:rsidRDefault="000D00DA" w:rsidP="00EE44E9">
      <w:pPr>
        <w:ind w:firstLineChars="0" w:firstLine="420"/>
      </w:pPr>
      <w:r>
        <w:tab/>
      </w:r>
      <w:r>
        <w:tab/>
      </w:r>
      <w:r>
        <w:tab/>
        <w:t xml:space="preserve">If </w:t>
      </w:r>
      <w:r>
        <w:rPr>
          <w:rFonts w:hint="eastAsia"/>
        </w:rPr>
        <w:t>不是</w:t>
      </w:r>
      <w:r>
        <w:t>开向当前路口的道路：</w:t>
      </w:r>
    </w:p>
    <w:p w:rsidR="000D00DA" w:rsidRDefault="000D00DA" w:rsidP="00EE44E9">
      <w:pPr>
        <w:ind w:firstLineChars="0" w:firstLine="420"/>
      </w:pPr>
      <w:r>
        <w:tab/>
      </w:r>
      <w:r>
        <w:tab/>
      </w:r>
      <w:r>
        <w:tab/>
      </w:r>
      <w:r>
        <w:tab/>
        <w:t>Continue</w:t>
      </w:r>
    </w:p>
    <w:p w:rsidR="000D00DA" w:rsidRDefault="000D00DA" w:rsidP="00EE44E9">
      <w:pPr>
        <w:ind w:firstLineChars="0" w:firstLine="420"/>
      </w:pPr>
      <w:r>
        <w:tab/>
      </w:r>
      <w:r>
        <w:tab/>
      </w:r>
      <w:r>
        <w:tab/>
        <w:t>Else:</w:t>
      </w:r>
    </w:p>
    <w:p w:rsidR="000D00DA" w:rsidRDefault="000D00DA" w:rsidP="00EE44E9">
      <w:pPr>
        <w:ind w:firstLineChars="0" w:firstLine="420"/>
      </w:pPr>
      <w:r>
        <w:tab/>
      </w:r>
      <w:r>
        <w:tab/>
      </w:r>
      <w:r>
        <w:tab/>
      </w:r>
      <w:r>
        <w:tab/>
        <w:t xml:space="preserve">For </w:t>
      </w:r>
      <w:r>
        <w:rPr>
          <w:rFonts w:hint="eastAsia"/>
        </w:rPr>
        <w:t>当前</w:t>
      </w:r>
      <w:r>
        <w:t>道路的每一辆车：</w:t>
      </w:r>
    </w:p>
    <w:p w:rsidR="000D00DA" w:rsidRDefault="000D00DA" w:rsidP="000D00DA">
      <w:pPr>
        <w:pStyle w:val="2"/>
        <w:numPr>
          <w:ilvl w:val="0"/>
          <w:numId w:val="2"/>
        </w:numPr>
      </w:pPr>
      <w:r>
        <w:rPr>
          <w:rFonts w:hint="eastAsia"/>
        </w:rPr>
        <w:t>未出发</w:t>
      </w:r>
      <w:r>
        <w:t>车辆出库的处理函数</w:t>
      </w:r>
    </w:p>
    <w:p w:rsidR="000D00DA" w:rsidRPr="000D00DA" w:rsidRDefault="000D00DA" w:rsidP="000D00DA">
      <w:pPr>
        <w:pStyle w:val="af1"/>
        <w:ind w:left="630" w:firstLineChars="0" w:firstLine="0"/>
        <w:rPr>
          <w:rFonts w:hint="eastAsia"/>
        </w:rPr>
      </w:pPr>
      <w:bookmarkStart w:id="0" w:name="_GoBack"/>
      <w:bookmarkEnd w:id="0"/>
    </w:p>
    <w:p w:rsidR="000D00DA" w:rsidRDefault="000D00DA" w:rsidP="00EE44E9">
      <w:pPr>
        <w:ind w:firstLineChars="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:rsidR="00EE44E9" w:rsidRDefault="000D00DA" w:rsidP="00EE44E9">
      <w:pPr>
        <w:ind w:firstLineChars="0" w:firstLine="420"/>
      </w:pPr>
      <w:r>
        <w:tab/>
      </w:r>
      <w:r>
        <w:tab/>
      </w:r>
      <w:r w:rsidR="00EE44E9">
        <w:tab/>
      </w:r>
    </w:p>
    <w:p w:rsidR="00EE44E9" w:rsidRPr="00EE44E9" w:rsidRDefault="00EE44E9" w:rsidP="00EE44E9">
      <w:pPr>
        <w:ind w:left="630" w:firstLineChars="0" w:firstLine="0"/>
        <w:rPr>
          <w:rFonts w:hint="eastAsia"/>
        </w:rPr>
      </w:pPr>
      <w:r>
        <w:tab/>
      </w:r>
    </w:p>
    <w:sectPr w:rsidR="00EE44E9" w:rsidRPr="00EE4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2C" w:rsidRDefault="00F4282C" w:rsidP="00A24428">
      <w:pPr>
        <w:ind w:firstLine="480"/>
      </w:pPr>
      <w:r>
        <w:separator/>
      </w:r>
    </w:p>
  </w:endnote>
  <w:endnote w:type="continuationSeparator" w:id="0">
    <w:p w:rsidR="00F4282C" w:rsidRDefault="00F4282C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2C" w:rsidRDefault="00F4282C" w:rsidP="00A24428">
      <w:pPr>
        <w:ind w:firstLine="480"/>
      </w:pPr>
      <w:r>
        <w:separator/>
      </w:r>
    </w:p>
  </w:footnote>
  <w:footnote w:type="continuationSeparator" w:id="0">
    <w:p w:rsidR="00F4282C" w:rsidRDefault="00F4282C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13EA"/>
    <w:multiLevelType w:val="hybridMultilevel"/>
    <w:tmpl w:val="5254F7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5F13FF"/>
    <w:multiLevelType w:val="hybridMultilevel"/>
    <w:tmpl w:val="AB2AE0D4"/>
    <w:lvl w:ilvl="0" w:tplc="9A16D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A4970"/>
    <w:multiLevelType w:val="hybridMultilevel"/>
    <w:tmpl w:val="8A6275B2"/>
    <w:lvl w:ilvl="0" w:tplc="CAD616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94F23"/>
    <w:multiLevelType w:val="hybridMultilevel"/>
    <w:tmpl w:val="E53010DA"/>
    <w:lvl w:ilvl="0" w:tplc="7CA8CC3E">
      <w:start w:val="1"/>
      <w:numFmt w:val="japaneseCounting"/>
      <w:lvlText w:val="%1）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0E"/>
    <w:rsid w:val="0002379F"/>
    <w:rsid w:val="000511C6"/>
    <w:rsid w:val="000A529F"/>
    <w:rsid w:val="000D00DA"/>
    <w:rsid w:val="000E444F"/>
    <w:rsid w:val="000F5EFA"/>
    <w:rsid w:val="001015FF"/>
    <w:rsid w:val="00130CA9"/>
    <w:rsid w:val="00141C7F"/>
    <w:rsid w:val="00182F6C"/>
    <w:rsid w:val="00250283"/>
    <w:rsid w:val="00256795"/>
    <w:rsid w:val="0026607E"/>
    <w:rsid w:val="00294F14"/>
    <w:rsid w:val="002B6E2D"/>
    <w:rsid w:val="002E099B"/>
    <w:rsid w:val="00323745"/>
    <w:rsid w:val="003264AC"/>
    <w:rsid w:val="0035157F"/>
    <w:rsid w:val="003A5826"/>
    <w:rsid w:val="003E1C76"/>
    <w:rsid w:val="00521382"/>
    <w:rsid w:val="00566F64"/>
    <w:rsid w:val="005C035E"/>
    <w:rsid w:val="005F0AC7"/>
    <w:rsid w:val="0061516C"/>
    <w:rsid w:val="00661E50"/>
    <w:rsid w:val="006E6773"/>
    <w:rsid w:val="006F0078"/>
    <w:rsid w:val="006F1115"/>
    <w:rsid w:val="0071392F"/>
    <w:rsid w:val="00740978"/>
    <w:rsid w:val="007E04F9"/>
    <w:rsid w:val="008049D6"/>
    <w:rsid w:val="00814C7B"/>
    <w:rsid w:val="00845F8D"/>
    <w:rsid w:val="00852DD6"/>
    <w:rsid w:val="008659D0"/>
    <w:rsid w:val="00873384"/>
    <w:rsid w:val="00874558"/>
    <w:rsid w:val="00876B1B"/>
    <w:rsid w:val="00877DF6"/>
    <w:rsid w:val="008A0F52"/>
    <w:rsid w:val="008B214D"/>
    <w:rsid w:val="008C330D"/>
    <w:rsid w:val="008C3F55"/>
    <w:rsid w:val="0092450E"/>
    <w:rsid w:val="00934FA4"/>
    <w:rsid w:val="00935400"/>
    <w:rsid w:val="00946104"/>
    <w:rsid w:val="009725F5"/>
    <w:rsid w:val="009B0491"/>
    <w:rsid w:val="009C792F"/>
    <w:rsid w:val="009D113D"/>
    <w:rsid w:val="009D1C98"/>
    <w:rsid w:val="009D686A"/>
    <w:rsid w:val="009F7704"/>
    <w:rsid w:val="00A21989"/>
    <w:rsid w:val="00A24428"/>
    <w:rsid w:val="00A43896"/>
    <w:rsid w:val="00AB0233"/>
    <w:rsid w:val="00AD0635"/>
    <w:rsid w:val="00AD3C15"/>
    <w:rsid w:val="00BA4F7D"/>
    <w:rsid w:val="00C225BA"/>
    <w:rsid w:val="00C2528C"/>
    <w:rsid w:val="00CA5200"/>
    <w:rsid w:val="00CB547D"/>
    <w:rsid w:val="00CC0254"/>
    <w:rsid w:val="00CD3A83"/>
    <w:rsid w:val="00DD2E8C"/>
    <w:rsid w:val="00DF6447"/>
    <w:rsid w:val="00E41B0A"/>
    <w:rsid w:val="00EB0D67"/>
    <w:rsid w:val="00EE44E9"/>
    <w:rsid w:val="00EF7667"/>
    <w:rsid w:val="00F4282C"/>
    <w:rsid w:val="00F52FCE"/>
    <w:rsid w:val="00F56956"/>
    <w:rsid w:val="00F64B6E"/>
    <w:rsid w:val="00F94DB8"/>
    <w:rsid w:val="00FD1CB2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2B5D8"/>
  <w15:chartTrackingRefBased/>
  <w15:docId w15:val="{CDB570EE-2B47-4900-AE1A-FFCF497A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9245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924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AB0233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C22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25BA"/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E41B0A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0D00DA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0D0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2304</TotalTime>
  <Pages>1</Pages>
  <Words>1068</Words>
  <Characters>6093</Characters>
  <Application>Microsoft Office Word</Application>
  <DocSecurity>0</DocSecurity>
  <Lines>50</Lines>
  <Paragraphs>14</Paragraphs>
  <ScaleCrop>false</ScaleCrop>
  <Company>Microsoft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23</cp:revision>
  <dcterms:created xsi:type="dcterms:W3CDTF">2019-03-23T00:53:00Z</dcterms:created>
  <dcterms:modified xsi:type="dcterms:W3CDTF">2019-03-27T14:34:00Z</dcterms:modified>
</cp:coreProperties>
</file>